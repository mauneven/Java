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2"/>
        <w:gridCol w:w="6462"/>
      </w:tblGrid>
      <w:tr w:rsidR="00436866" w:rsidRPr="001E4C0A" w:rsidTr="0056616B">
        <w:tc>
          <w:tcPr>
            <w:tcW w:w="3652" w:type="dxa"/>
            <w:vAlign w:val="center"/>
          </w:tcPr>
          <w:p w:rsidR="00436866" w:rsidRPr="001E4C0A" w:rsidRDefault="00001E94" w:rsidP="0056616B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noProof/>
                <w:sz w:val="28"/>
                <w:szCs w:val="28"/>
                <w:lang w:val="es-CO" w:eastAsia="es-CO"/>
              </w:rPr>
              <w:drawing>
                <wp:inline distT="0" distB="0" distL="0" distR="0">
                  <wp:extent cx="758825" cy="569595"/>
                  <wp:effectExtent l="0" t="0" r="3175" b="1905"/>
                  <wp:docPr id="1" name="Imagen 1" descr="iconoCUPI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iconoCUPI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825" cy="56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36866" w:rsidRPr="001E4C0A">
              <w:rPr>
                <w:b w:val="0"/>
                <w:bCs w:val="0"/>
                <w:sz w:val="28"/>
                <w:szCs w:val="28"/>
              </w:rPr>
              <w:t>Proyecto Cupi2</w:t>
            </w:r>
          </w:p>
        </w:tc>
        <w:tc>
          <w:tcPr>
            <w:tcW w:w="6462" w:type="dxa"/>
            <w:vAlign w:val="center"/>
          </w:tcPr>
          <w:p w:rsidR="00436866" w:rsidRPr="001E4C0A" w:rsidRDefault="00436866" w:rsidP="0056616B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b w:val="0"/>
                <w:bCs w:val="0"/>
                <w:sz w:val="28"/>
                <w:szCs w:val="28"/>
              </w:rPr>
            </w:pPr>
            <w:r w:rsidRPr="001E4C0A">
              <w:rPr>
                <w:b w:val="0"/>
                <w:bCs w:val="0"/>
                <w:sz w:val="28"/>
                <w:szCs w:val="28"/>
              </w:rPr>
              <w:t>ISIS-120</w:t>
            </w:r>
            <w:r>
              <w:rPr>
                <w:b w:val="0"/>
                <w:bCs w:val="0"/>
                <w:sz w:val="28"/>
                <w:szCs w:val="28"/>
              </w:rPr>
              <w:t>5</w:t>
            </w:r>
            <w:r w:rsidRPr="001E4C0A">
              <w:rPr>
                <w:b w:val="0"/>
                <w:bCs w:val="0"/>
                <w:sz w:val="28"/>
                <w:szCs w:val="28"/>
              </w:rPr>
              <w:t xml:space="preserve"> Algorítmica y Programación</w:t>
            </w:r>
            <w:r>
              <w:rPr>
                <w:b w:val="0"/>
                <w:bCs w:val="0"/>
                <w:sz w:val="28"/>
                <w:szCs w:val="28"/>
              </w:rPr>
              <w:t xml:space="preserve"> II</w:t>
            </w:r>
            <w:r w:rsidRPr="001E4C0A">
              <w:rPr>
                <w:b w:val="0"/>
                <w:bCs w:val="0"/>
                <w:sz w:val="28"/>
                <w:szCs w:val="28"/>
              </w:rPr>
              <w:br/>
            </w:r>
            <w:r w:rsidRPr="001E4C0A">
              <w:rPr>
                <w:bCs w:val="0"/>
                <w:sz w:val="28"/>
                <w:szCs w:val="28"/>
              </w:rPr>
              <w:t>Descripción</w:t>
            </w:r>
          </w:p>
        </w:tc>
      </w:tr>
      <w:tr w:rsidR="00436866" w:rsidRPr="001E4C0A" w:rsidTr="0056616B">
        <w:tc>
          <w:tcPr>
            <w:tcW w:w="3652" w:type="dxa"/>
            <w:vAlign w:val="center"/>
          </w:tcPr>
          <w:p w:rsidR="00436866" w:rsidRPr="001E4C0A" w:rsidRDefault="00436866" w:rsidP="0056616B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b w:val="0"/>
                <w:bCs w:val="0"/>
                <w:sz w:val="24"/>
                <w:szCs w:val="24"/>
              </w:rPr>
            </w:pPr>
            <w:r w:rsidRPr="001E4C0A">
              <w:rPr>
                <w:b w:val="0"/>
                <w:bCs w:val="0"/>
                <w:sz w:val="24"/>
                <w:szCs w:val="24"/>
              </w:rPr>
              <w:t>Ejercicio:</w:t>
            </w:r>
          </w:p>
        </w:tc>
        <w:tc>
          <w:tcPr>
            <w:tcW w:w="6462" w:type="dxa"/>
            <w:vAlign w:val="center"/>
          </w:tcPr>
          <w:p w:rsidR="00436866" w:rsidRPr="00B14ED6" w:rsidRDefault="0095327A" w:rsidP="004E41F9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b w:val="0"/>
                <w:bCs w:val="0"/>
                <w:sz w:val="24"/>
                <w:szCs w:val="24"/>
                <w:u w:val="single"/>
              </w:rPr>
            </w:pPr>
            <w:r>
              <w:rPr>
                <w:b w:val="0"/>
                <w:bCs w:val="0"/>
                <w:sz w:val="24"/>
                <w:szCs w:val="24"/>
              </w:rPr>
              <w:t>n8</w:t>
            </w:r>
            <w:r w:rsidR="00436866">
              <w:rPr>
                <w:b w:val="0"/>
                <w:bCs w:val="0"/>
                <w:sz w:val="24"/>
                <w:szCs w:val="24"/>
              </w:rPr>
              <w:t>_</w:t>
            </w:r>
            <w:r w:rsidR="004E41F9">
              <w:rPr>
                <w:b w:val="0"/>
                <w:bCs w:val="0"/>
                <w:sz w:val="24"/>
                <w:szCs w:val="24"/>
              </w:rPr>
              <w:t>centroDeConvenciones</w:t>
            </w:r>
          </w:p>
        </w:tc>
      </w:tr>
      <w:tr w:rsidR="00436866" w:rsidRPr="001E4C0A" w:rsidTr="0056616B">
        <w:tc>
          <w:tcPr>
            <w:tcW w:w="3652" w:type="dxa"/>
            <w:vAlign w:val="center"/>
          </w:tcPr>
          <w:p w:rsidR="00436866" w:rsidRPr="001E4C0A" w:rsidRDefault="00436866" w:rsidP="0056616B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b w:val="0"/>
                <w:bCs w:val="0"/>
                <w:sz w:val="24"/>
                <w:szCs w:val="24"/>
              </w:rPr>
            </w:pPr>
            <w:r w:rsidRPr="001E4C0A">
              <w:rPr>
                <w:b w:val="0"/>
                <w:bCs w:val="0"/>
                <w:sz w:val="24"/>
                <w:szCs w:val="24"/>
              </w:rPr>
              <w:t>Autor:</w:t>
            </w:r>
          </w:p>
        </w:tc>
        <w:tc>
          <w:tcPr>
            <w:tcW w:w="6462" w:type="dxa"/>
            <w:vAlign w:val="center"/>
          </w:tcPr>
          <w:p w:rsidR="00436866" w:rsidRPr="003F427F" w:rsidRDefault="00436866" w:rsidP="004E41F9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Equipo Cupi2 </w:t>
            </w:r>
          </w:p>
        </w:tc>
      </w:tr>
      <w:tr w:rsidR="00436866" w:rsidRPr="001E4C0A" w:rsidTr="0056616B">
        <w:tc>
          <w:tcPr>
            <w:tcW w:w="3652" w:type="dxa"/>
            <w:vAlign w:val="center"/>
          </w:tcPr>
          <w:p w:rsidR="00436866" w:rsidRPr="001E4C0A" w:rsidRDefault="004E41F9" w:rsidP="0056616B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Semestre</w:t>
            </w:r>
            <w:r w:rsidR="00436866" w:rsidRPr="001E4C0A">
              <w:rPr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6462" w:type="dxa"/>
            <w:vAlign w:val="center"/>
          </w:tcPr>
          <w:p w:rsidR="00436866" w:rsidRPr="003F427F" w:rsidRDefault="004E41F9" w:rsidP="0056616B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2017-1</w:t>
            </w:r>
          </w:p>
        </w:tc>
      </w:tr>
    </w:tbl>
    <w:p w:rsidR="00C24255" w:rsidRDefault="00C24255" w:rsidP="00C24255">
      <w:pPr>
        <w:pStyle w:val="TituloPrincipla"/>
        <w:ind w:left="1416" w:firstLine="708"/>
        <w:jc w:val="left"/>
        <w:rPr>
          <w:sz w:val="32"/>
          <w:szCs w:val="32"/>
        </w:rPr>
      </w:pPr>
    </w:p>
    <w:p w:rsidR="006A487C" w:rsidRDefault="00623DF0" w:rsidP="00436866">
      <w:pPr>
        <w:pStyle w:val="Ttulo1"/>
      </w:pPr>
      <w:r>
        <w:t>Listado de Requerimientos</w:t>
      </w:r>
    </w:p>
    <w:p w:rsidR="004E41F9" w:rsidRPr="00282F01" w:rsidRDefault="004E41F9" w:rsidP="004E41F9">
      <w:pPr>
        <w:spacing w:after="0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4E41F9" w:rsidRPr="001C781F" w:rsidTr="00314F4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E41F9" w:rsidRPr="001C781F" w:rsidRDefault="004E41F9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781F">
              <w:rPr>
                <w:rFonts w:ascii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4E41F9" w:rsidRPr="001C781F" w:rsidRDefault="004E41F9" w:rsidP="004E41F9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2"/>
                <w:szCs w:val="22"/>
                <w:lang w:val="es-CO" w:eastAsia="es-CO"/>
              </w:rPr>
            </w:pPr>
            <w:r w:rsidRPr="001C781F">
              <w:rPr>
                <w:rFonts w:ascii="Calibri" w:hAnsi="Calibri" w:cs="Calibri"/>
                <w:sz w:val="22"/>
                <w:szCs w:val="22"/>
                <w:lang w:val="es-CO" w:eastAsia="es-CO"/>
              </w:rPr>
              <w:t xml:space="preserve">R1. </w:t>
            </w: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>Agregar un espacio.</w:t>
            </w:r>
          </w:p>
        </w:tc>
      </w:tr>
      <w:tr w:rsidR="004E41F9" w:rsidRPr="001C781F" w:rsidTr="00314F4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E41F9" w:rsidRPr="001C781F" w:rsidRDefault="004E41F9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781F">
              <w:rPr>
                <w:rFonts w:ascii="Calibri" w:hAnsi="Calibri" w:cs="Calibri"/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4E41F9" w:rsidRPr="001C781F" w:rsidRDefault="004E41F9" w:rsidP="004E41F9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Agrega un nuevo espacio al centro de convenciones.</w:t>
            </w:r>
          </w:p>
        </w:tc>
      </w:tr>
      <w:tr w:rsidR="004E41F9" w:rsidRPr="001C781F" w:rsidTr="00314F4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4E41F9" w:rsidRPr="001C781F" w:rsidRDefault="004E41F9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color w:val="DDDDDD"/>
                <w:sz w:val="22"/>
                <w:szCs w:val="22"/>
              </w:rPr>
            </w:pPr>
            <w:r w:rsidRPr="001C781F">
              <w:rPr>
                <w:rFonts w:ascii="Calibri" w:hAnsi="Calibri" w:cs="Calibri"/>
                <w:color w:val="DDDDDD"/>
                <w:sz w:val="22"/>
                <w:szCs w:val="22"/>
              </w:rPr>
              <w:t>Entradas</w:t>
            </w:r>
          </w:p>
        </w:tc>
      </w:tr>
      <w:tr w:rsidR="004E41F9" w:rsidRPr="001C781F" w:rsidTr="00314F4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E41F9" w:rsidRPr="001C781F" w:rsidRDefault="004E41F9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Nombre.</w:t>
            </w:r>
          </w:p>
        </w:tc>
      </w:tr>
      <w:tr w:rsidR="004E41F9" w:rsidRPr="001C781F" w:rsidTr="00314F4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E41F9" w:rsidRPr="001C781F" w:rsidRDefault="00E41831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Tipo.</w:t>
            </w:r>
          </w:p>
        </w:tc>
      </w:tr>
      <w:tr w:rsidR="004E41F9" w:rsidRPr="001C781F" w:rsidTr="00314F4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E41F9" w:rsidRPr="001C781F" w:rsidRDefault="00E41831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Capacidad.</w:t>
            </w:r>
          </w:p>
        </w:tc>
      </w:tr>
      <w:tr w:rsidR="00E41831" w:rsidRPr="001C781F" w:rsidTr="00314F4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41831" w:rsidRDefault="00E41831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Costo por hora.</w:t>
            </w:r>
          </w:p>
        </w:tc>
      </w:tr>
      <w:tr w:rsidR="00E41831" w:rsidRPr="001C781F" w:rsidTr="00314F4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41831" w:rsidRDefault="00E41831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Tamaño.</w:t>
            </w:r>
          </w:p>
        </w:tc>
      </w:tr>
      <w:tr w:rsidR="00E41831" w:rsidRPr="001C781F" w:rsidTr="00314F4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41831" w:rsidRDefault="00E41831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Responsable.</w:t>
            </w:r>
          </w:p>
        </w:tc>
      </w:tr>
      <w:tr w:rsidR="004E41F9" w:rsidRPr="001C781F" w:rsidTr="00314F4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E41F9" w:rsidRPr="001C781F" w:rsidRDefault="000B2D76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  <w:lang w:eastAsia="es-CO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eastAsia="es-CO"/>
              </w:rPr>
              <w:t>Tiene internet.</w:t>
            </w:r>
          </w:p>
        </w:tc>
      </w:tr>
      <w:tr w:rsidR="000B2D76" w:rsidRPr="001C781F" w:rsidTr="00314F4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0B2D76" w:rsidRDefault="000B2D76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  <w:lang w:eastAsia="es-CO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eastAsia="es-CO"/>
              </w:rPr>
              <w:t>Ruta de la imagen.</w:t>
            </w:r>
          </w:p>
        </w:tc>
      </w:tr>
      <w:tr w:rsidR="004E41F9" w:rsidRPr="001C781F" w:rsidTr="00314F4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4E41F9" w:rsidRPr="001C781F" w:rsidRDefault="004E41F9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color w:val="DDDDDD"/>
                <w:sz w:val="22"/>
                <w:szCs w:val="22"/>
              </w:rPr>
            </w:pPr>
            <w:r w:rsidRPr="001C781F">
              <w:rPr>
                <w:rFonts w:ascii="Calibri" w:hAnsi="Calibri" w:cs="Calibri"/>
                <w:color w:val="DDDDDD"/>
                <w:sz w:val="22"/>
                <w:szCs w:val="22"/>
              </w:rPr>
              <w:t>Resultados</w:t>
            </w:r>
          </w:p>
        </w:tc>
      </w:tr>
      <w:tr w:rsidR="004E41F9" w:rsidRPr="001C781F" w:rsidTr="00314F47">
        <w:trPr>
          <w:jc w:val="center"/>
        </w:trPr>
        <w:tc>
          <w:tcPr>
            <w:tcW w:w="10301" w:type="dxa"/>
            <w:gridSpan w:val="2"/>
          </w:tcPr>
          <w:p w:rsidR="004E41F9" w:rsidRPr="001C781F" w:rsidRDefault="004E41F9" w:rsidP="004E41F9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El espacio ha sido creado y agregado al centro de convenciones. </w:t>
            </w:r>
          </w:p>
        </w:tc>
      </w:tr>
      <w:tr w:rsidR="004E41F9" w:rsidRPr="001C781F" w:rsidTr="00314F4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E41F9" w:rsidRDefault="004E41F9" w:rsidP="004E41F9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Si ya existe en el centro de convenciones un espacio con el mismo nombre, el espacio no es agregado y s</w:t>
            </w:r>
            <w:r w:rsidRPr="001C781F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e </w:t>
            </w: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muestra al usuario un mensaje de error.</w:t>
            </w:r>
          </w:p>
        </w:tc>
      </w:tr>
    </w:tbl>
    <w:p w:rsidR="004E41F9" w:rsidRPr="00282F01" w:rsidRDefault="004E41F9" w:rsidP="004E41F9">
      <w:pPr>
        <w:spacing w:after="0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4E41F9" w:rsidRPr="001C781F" w:rsidTr="00314F4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E41F9" w:rsidRPr="001C781F" w:rsidRDefault="004E41F9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781F">
              <w:rPr>
                <w:rFonts w:ascii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4E41F9" w:rsidRPr="001C781F" w:rsidRDefault="004E41F9" w:rsidP="004E41F9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2"/>
                <w:szCs w:val="22"/>
                <w:lang w:val="es-CO" w:eastAsia="es-CO"/>
              </w:rPr>
            </w:pPr>
            <w:r w:rsidRPr="001C781F">
              <w:rPr>
                <w:rFonts w:ascii="Calibri" w:hAnsi="Calibri" w:cs="Calibri"/>
                <w:sz w:val="22"/>
                <w:szCs w:val="22"/>
                <w:lang w:val="es-CO" w:eastAsia="es-CO"/>
              </w:rPr>
              <w:t>R</w:t>
            </w: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>2</w:t>
            </w:r>
            <w:r w:rsidRPr="001C781F">
              <w:rPr>
                <w:rFonts w:ascii="Calibri" w:hAnsi="Calibri" w:cs="Calibri"/>
                <w:sz w:val="22"/>
                <w:szCs w:val="22"/>
                <w:lang w:val="es-CO" w:eastAsia="es-CO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>Agregar eventos a un espacio.</w:t>
            </w:r>
          </w:p>
        </w:tc>
      </w:tr>
      <w:tr w:rsidR="004E41F9" w:rsidRPr="001C781F" w:rsidTr="00314F4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E41F9" w:rsidRPr="001C781F" w:rsidRDefault="004E41F9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781F">
              <w:rPr>
                <w:rFonts w:ascii="Calibri" w:hAnsi="Calibri" w:cs="Calibri"/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4E41F9" w:rsidRPr="001C781F" w:rsidRDefault="004E41F9" w:rsidP="004E41F9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Agrega eventos al espacio con el nombre dado.</w:t>
            </w:r>
          </w:p>
        </w:tc>
      </w:tr>
      <w:tr w:rsidR="004E41F9" w:rsidRPr="001C781F" w:rsidTr="00314F4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4E41F9" w:rsidRPr="001C781F" w:rsidRDefault="004E41F9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color w:val="DDDDDD"/>
                <w:sz w:val="22"/>
                <w:szCs w:val="22"/>
              </w:rPr>
            </w:pPr>
            <w:r w:rsidRPr="001C781F">
              <w:rPr>
                <w:rFonts w:ascii="Calibri" w:hAnsi="Calibri" w:cs="Calibri"/>
                <w:color w:val="DDDDDD"/>
                <w:sz w:val="22"/>
                <w:szCs w:val="22"/>
              </w:rPr>
              <w:t>Entradas</w:t>
            </w:r>
          </w:p>
        </w:tc>
      </w:tr>
      <w:tr w:rsidR="004E41F9" w:rsidRPr="001C781F" w:rsidTr="00314F4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E41F9" w:rsidRPr="001C781F" w:rsidRDefault="004E41F9" w:rsidP="004E41F9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Nombre del espacio</w:t>
            </w:r>
          </w:p>
        </w:tc>
      </w:tr>
      <w:tr w:rsidR="004E41F9" w:rsidRPr="001C781F" w:rsidTr="00314F4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E41F9" w:rsidRPr="001C781F" w:rsidRDefault="004E41F9" w:rsidP="004E41F9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Nombre del evento.</w:t>
            </w:r>
          </w:p>
        </w:tc>
      </w:tr>
      <w:tr w:rsidR="004E41F9" w:rsidRPr="001C781F" w:rsidTr="00314F4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E41F9" w:rsidRPr="001C781F" w:rsidRDefault="004E41F9" w:rsidP="004E41F9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Cantidad de asistentes.</w:t>
            </w:r>
          </w:p>
        </w:tc>
      </w:tr>
      <w:tr w:rsidR="004E41F9" w:rsidRPr="001C781F" w:rsidTr="00314F4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E41F9" w:rsidRDefault="004E41F9" w:rsidP="004E41F9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Fecha.</w:t>
            </w:r>
          </w:p>
        </w:tc>
      </w:tr>
      <w:tr w:rsidR="004E41F9" w:rsidRPr="001C781F" w:rsidTr="00314F4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E41F9" w:rsidRPr="001C781F" w:rsidRDefault="004E41F9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  <w:lang w:eastAsia="es-CO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eastAsia="es-CO"/>
              </w:rPr>
              <w:t>Ruta de la imagen.</w:t>
            </w:r>
          </w:p>
        </w:tc>
      </w:tr>
      <w:tr w:rsidR="00AD24F4" w:rsidRPr="001C781F" w:rsidTr="00314F4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D24F4" w:rsidRDefault="00AD24F4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  <w:lang w:eastAsia="es-CO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eastAsia="es-CO"/>
              </w:rPr>
              <w:t>Descripción.</w:t>
            </w:r>
          </w:p>
        </w:tc>
      </w:tr>
      <w:tr w:rsidR="004E41F9" w:rsidRPr="001C781F" w:rsidTr="00314F4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4E41F9" w:rsidRPr="001C781F" w:rsidRDefault="004E41F9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color w:val="DDDDDD"/>
                <w:sz w:val="22"/>
                <w:szCs w:val="22"/>
              </w:rPr>
            </w:pPr>
            <w:r w:rsidRPr="001C781F">
              <w:rPr>
                <w:rFonts w:ascii="Calibri" w:hAnsi="Calibri" w:cs="Calibri"/>
                <w:color w:val="DDDDDD"/>
                <w:sz w:val="22"/>
                <w:szCs w:val="22"/>
              </w:rPr>
              <w:t>Resultados</w:t>
            </w:r>
          </w:p>
        </w:tc>
      </w:tr>
      <w:tr w:rsidR="004E41F9" w:rsidRPr="001C781F" w:rsidTr="00314F47">
        <w:trPr>
          <w:jc w:val="center"/>
        </w:trPr>
        <w:tc>
          <w:tcPr>
            <w:tcW w:w="10301" w:type="dxa"/>
            <w:gridSpan w:val="2"/>
          </w:tcPr>
          <w:p w:rsidR="004E41F9" w:rsidRPr="001C781F" w:rsidRDefault="004E41F9" w:rsidP="004E41F9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El evento ha sido creado y agregado al espacio. </w:t>
            </w:r>
          </w:p>
        </w:tc>
      </w:tr>
      <w:tr w:rsidR="004E41F9" w:rsidRPr="001C781F" w:rsidTr="00314F4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E41F9" w:rsidRDefault="004E41F9" w:rsidP="00D125E5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Si ya existe en e</w:t>
            </w:r>
            <w:r w:rsidR="00D125E5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l espacio un evento al mismo tiempo</w:t>
            </w: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, el evento no es agregado y s</w:t>
            </w:r>
            <w:r w:rsidRPr="001C781F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e </w:t>
            </w: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muestra al usuario un </w:t>
            </w: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lastRenderedPageBreak/>
              <w:t>mensaje de error.</w:t>
            </w:r>
          </w:p>
        </w:tc>
      </w:tr>
    </w:tbl>
    <w:p w:rsidR="004E41F9" w:rsidRPr="001C781F" w:rsidRDefault="004E41F9" w:rsidP="004E41F9">
      <w:pPr>
        <w:pStyle w:val="TituloPrincipla"/>
        <w:spacing w:after="0"/>
        <w:jc w:val="left"/>
        <w:rPr>
          <w:rFonts w:ascii="Calibri" w:hAnsi="Calibri" w:cs="Calibri"/>
          <w:sz w:val="22"/>
          <w:szCs w:val="2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4E41F9" w:rsidRPr="001C781F" w:rsidTr="00314F4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E41F9" w:rsidRPr="001C781F" w:rsidRDefault="004E41F9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781F">
              <w:rPr>
                <w:rFonts w:ascii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4E41F9" w:rsidRPr="001C781F" w:rsidRDefault="004E41F9" w:rsidP="004E41F9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2"/>
                <w:szCs w:val="22"/>
                <w:lang w:val="es-CO" w:eastAsia="es-CO"/>
              </w:rPr>
            </w:pPr>
            <w:r w:rsidRPr="001C781F">
              <w:rPr>
                <w:rFonts w:ascii="Calibri" w:hAnsi="Calibri" w:cs="Calibri"/>
                <w:sz w:val="22"/>
                <w:szCs w:val="22"/>
                <w:lang w:val="es-CO" w:eastAsia="es-CO"/>
              </w:rPr>
              <w:t>R</w:t>
            </w: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>3</w:t>
            </w:r>
            <w:r w:rsidRPr="001C781F">
              <w:rPr>
                <w:rFonts w:ascii="Calibri" w:hAnsi="Calibri" w:cs="Calibri"/>
                <w:sz w:val="22"/>
                <w:szCs w:val="22"/>
                <w:lang w:val="es-CO" w:eastAsia="es-CO"/>
              </w:rPr>
              <w:t>. Ordenar</w:t>
            </w: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 xml:space="preserve"> los espacios por nombre</w:t>
            </w:r>
            <w:r w:rsidRPr="001C781F">
              <w:rPr>
                <w:rFonts w:ascii="Calibri" w:hAnsi="Calibri" w:cs="Calibri"/>
                <w:sz w:val="22"/>
                <w:szCs w:val="22"/>
                <w:lang w:val="es-CO" w:eastAsia="es-CO"/>
              </w:rPr>
              <w:t xml:space="preserve">  </w:t>
            </w:r>
          </w:p>
        </w:tc>
      </w:tr>
      <w:tr w:rsidR="004E41F9" w:rsidRPr="001C781F" w:rsidTr="00314F4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E41F9" w:rsidRPr="001C781F" w:rsidRDefault="004E41F9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781F">
              <w:rPr>
                <w:rFonts w:ascii="Calibri" w:hAnsi="Calibri" w:cs="Calibri"/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4E41F9" w:rsidRPr="001C781F" w:rsidRDefault="004E41F9" w:rsidP="004E41F9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Ordena la lista de espacios por nombre</w:t>
            </w:r>
            <w:r w:rsidRPr="00282F01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. La lista se ordena de forma ascendente</w:t>
            </w: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.</w:t>
            </w:r>
          </w:p>
        </w:tc>
      </w:tr>
      <w:tr w:rsidR="004E41F9" w:rsidRPr="001C781F" w:rsidTr="00314F4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4E41F9" w:rsidRPr="001C781F" w:rsidRDefault="004E41F9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color w:val="DDDDDD"/>
                <w:sz w:val="22"/>
                <w:szCs w:val="22"/>
              </w:rPr>
            </w:pPr>
            <w:r w:rsidRPr="001C781F">
              <w:rPr>
                <w:rFonts w:ascii="Calibri" w:hAnsi="Calibri" w:cs="Calibri"/>
                <w:color w:val="DDDDDD"/>
                <w:sz w:val="22"/>
                <w:szCs w:val="22"/>
              </w:rPr>
              <w:t>Entradas</w:t>
            </w:r>
          </w:p>
        </w:tc>
      </w:tr>
      <w:tr w:rsidR="004E41F9" w:rsidRPr="001C781F" w:rsidTr="00314F4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E41F9" w:rsidRPr="001C781F" w:rsidRDefault="004E41F9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Ninguna.</w:t>
            </w:r>
          </w:p>
        </w:tc>
      </w:tr>
      <w:tr w:rsidR="004E41F9" w:rsidRPr="001C781F" w:rsidTr="00314F4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4E41F9" w:rsidRPr="001C781F" w:rsidRDefault="004E41F9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color w:val="DDDDDD"/>
                <w:sz w:val="22"/>
                <w:szCs w:val="22"/>
              </w:rPr>
            </w:pPr>
            <w:r w:rsidRPr="001C781F">
              <w:rPr>
                <w:rFonts w:ascii="Calibri" w:hAnsi="Calibri" w:cs="Calibri"/>
                <w:color w:val="DDDDDD"/>
                <w:sz w:val="22"/>
                <w:szCs w:val="22"/>
              </w:rPr>
              <w:t>Resultados</w:t>
            </w:r>
          </w:p>
        </w:tc>
      </w:tr>
      <w:tr w:rsidR="004E41F9" w:rsidRPr="001C781F" w:rsidTr="00314F4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E41F9" w:rsidRPr="001C781F" w:rsidRDefault="004E41F9" w:rsidP="004E41F9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La lista de espacios está ordenada ascendentemente por nombre.</w:t>
            </w:r>
          </w:p>
        </w:tc>
      </w:tr>
    </w:tbl>
    <w:p w:rsidR="004E41F9" w:rsidRDefault="004E41F9" w:rsidP="004E41F9">
      <w:pPr>
        <w:pStyle w:val="TituloPrincipla"/>
        <w:spacing w:after="0"/>
        <w:jc w:val="left"/>
        <w:rPr>
          <w:rFonts w:ascii="Calibri" w:hAnsi="Calibri" w:cs="Calibri"/>
          <w:sz w:val="22"/>
          <w:szCs w:val="2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4E41F9" w:rsidRPr="001C781F" w:rsidTr="00314F47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4E41F9" w:rsidRPr="001C781F" w:rsidRDefault="004E41F9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781F">
              <w:rPr>
                <w:rFonts w:ascii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1F9" w:rsidRPr="001C781F" w:rsidRDefault="004E41F9" w:rsidP="00A75CDA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2"/>
                <w:szCs w:val="22"/>
                <w:lang w:val="es-CO" w:eastAsia="es-CO"/>
              </w:rPr>
            </w:pPr>
            <w:r w:rsidRPr="001C781F">
              <w:rPr>
                <w:rFonts w:ascii="Calibri" w:hAnsi="Calibri" w:cs="Calibri"/>
                <w:sz w:val="22"/>
                <w:szCs w:val="22"/>
                <w:lang w:val="es-CO" w:eastAsia="es-CO"/>
              </w:rPr>
              <w:t>R</w:t>
            </w: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>4</w:t>
            </w:r>
            <w:r w:rsidRPr="001C781F">
              <w:rPr>
                <w:rFonts w:ascii="Calibri" w:hAnsi="Calibri" w:cs="Calibri"/>
                <w:sz w:val="22"/>
                <w:szCs w:val="22"/>
                <w:lang w:val="es-CO" w:eastAsia="es-CO"/>
              </w:rPr>
              <w:t xml:space="preserve">. Ordenar </w:t>
            </w: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 xml:space="preserve">espacios por </w:t>
            </w:r>
            <w:r w:rsidR="00A75CDA">
              <w:rPr>
                <w:rFonts w:ascii="Calibri" w:hAnsi="Calibri" w:cs="Calibri"/>
                <w:sz w:val="22"/>
                <w:szCs w:val="22"/>
                <w:lang w:val="es-CO" w:eastAsia="es-CO"/>
              </w:rPr>
              <w:t>capacidad</w:t>
            </w: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>.</w:t>
            </w:r>
          </w:p>
        </w:tc>
      </w:tr>
      <w:tr w:rsidR="004E41F9" w:rsidRPr="001C781F" w:rsidTr="00314F47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4E41F9" w:rsidRPr="001C781F" w:rsidRDefault="004E41F9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781F">
              <w:rPr>
                <w:rFonts w:ascii="Calibri" w:hAnsi="Calibri" w:cs="Calibri"/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1F9" w:rsidRPr="00282F01" w:rsidRDefault="004E41F9" w:rsidP="004E41F9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2"/>
                <w:szCs w:val="22"/>
                <w:lang w:val="es-CO" w:eastAsia="es-CO"/>
              </w:rPr>
            </w:pPr>
            <w:r w:rsidRPr="00282F01">
              <w:rPr>
                <w:rFonts w:ascii="Calibri" w:hAnsi="Calibri" w:cs="Calibri"/>
                <w:sz w:val="22"/>
                <w:szCs w:val="22"/>
                <w:lang w:val="es-CO" w:eastAsia="es-CO"/>
              </w:rPr>
              <w:t xml:space="preserve">Ordena la lista de </w:t>
            </w: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>espacios</w:t>
            </w:r>
            <w:r w:rsidRPr="00282F01">
              <w:rPr>
                <w:rFonts w:ascii="Calibri" w:hAnsi="Calibri" w:cs="Calibri"/>
                <w:sz w:val="22"/>
                <w:szCs w:val="22"/>
                <w:lang w:val="es-CO" w:eastAsia="es-CO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>de acuerdo a su capacidad. La lista se ordena de forma ascen</w:t>
            </w:r>
            <w:r w:rsidRPr="00282F01">
              <w:rPr>
                <w:rFonts w:ascii="Calibri" w:hAnsi="Calibri" w:cs="Calibri"/>
                <w:sz w:val="22"/>
                <w:szCs w:val="22"/>
                <w:lang w:val="es-CO" w:eastAsia="es-CO"/>
              </w:rPr>
              <w:t>dente</w:t>
            </w: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>.</w:t>
            </w:r>
          </w:p>
        </w:tc>
      </w:tr>
      <w:tr w:rsidR="004E41F9" w:rsidRPr="001C781F" w:rsidTr="00314F4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4E41F9" w:rsidRPr="001C781F" w:rsidRDefault="004E41F9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color w:val="DDDDDD"/>
                <w:sz w:val="22"/>
                <w:szCs w:val="22"/>
              </w:rPr>
            </w:pPr>
            <w:r w:rsidRPr="001C781F">
              <w:rPr>
                <w:rFonts w:ascii="Calibri" w:hAnsi="Calibri" w:cs="Calibri"/>
                <w:color w:val="DDDDDD"/>
                <w:sz w:val="22"/>
                <w:szCs w:val="22"/>
              </w:rPr>
              <w:t>Entradas</w:t>
            </w:r>
          </w:p>
        </w:tc>
      </w:tr>
      <w:tr w:rsidR="004E41F9" w:rsidRPr="001C781F" w:rsidTr="00314F4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E41F9" w:rsidRPr="001C781F" w:rsidRDefault="004E41F9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Ninguna.</w:t>
            </w:r>
          </w:p>
        </w:tc>
      </w:tr>
      <w:tr w:rsidR="004E41F9" w:rsidRPr="001C781F" w:rsidTr="00314F4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4E41F9" w:rsidRPr="001C781F" w:rsidRDefault="004E41F9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color w:val="DDDDDD"/>
                <w:sz w:val="22"/>
                <w:szCs w:val="22"/>
              </w:rPr>
            </w:pPr>
            <w:r w:rsidRPr="001C781F">
              <w:rPr>
                <w:rFonts w:ascii="Calibri" w:hAnsi="Calibri" w:cs="Calibri"/>
                <w:color w:val="DDDDDD"/>
                <w:sz w:val="22"/>
                <w:szCs w:val="22"/>
              </w:rPr>
              <w:t>Resultados</w:t>
            </w:r>
          </w:p>
        </w:tc>
      </w:tr>
      <w:tr w:rsidR="004E41F9" w:rsidRPr="001C781F" w:rsidTr="00314F4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E41F9" w:rsidRPr="001C781F" w:rsidRDefault="004E41F9" w:rsidP="004E41F9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La lista de espacios está ordenada ascendentemente por capacidad.</w:t>
            </w:r>
          </w:p>
        </w:tc>
      </w:tr>
    </w:tbl>
    <w:p w:rsidR="004E41F9" w:rsidRDefault="004E41F9" w:rsidP="004E41F9">
      <w:pPr>
        <w:pStyle w:val="TituloPrincipla"/>
        <w:spacing w:after="0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4E41F9" w:rsidRPr="001C781F" w:rsidTr="00314F47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4E41F9" w:rsidRPr="001C781F" w:rsidRDefault="004E41F9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781F">
              <w:rPr>
                <w:rFonts w:ascii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1F9" w:rsidRPr="001C781F" w:rsidRDefault="004E41F9" w:rsidP="004E41F9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2"/>
                <w:szCs w:val="22"/>
                <w:lang w:val="es-CO" w:eastAsia="es-CO"/>
              </w:rPr>
            </w:pPr>
            <w:r w:rsidRPr="001C781F">
              <w:rPr>
                <w:rFonts w:ascii="Calibri" w:hAnsi="Calibri" w:cs="Calibri"/>
                <w:sz w:val="22"/>
                <w:szCs w:val="22"/>
                <w:lang w:val="es-CO" w:eastAsia="es-CO"/>
              </w:rPr>
              <w:t>R</w:t>
            </w: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>5</w:t>
            </w:r>
            <w:r w:rsidRPr="001C781F">
              <w:rPr>
                <w:rFonts w:ascii="Calibri" w:hAnsi="Calibri" w:cs="Calibri"/>
                <w:sz w:val="22"/>
                <w:szCs w:val="22"/>
                <w:lang w:val="es-CO" w:eastAsia="es-CO"/>
              </w:rPr>
              <w:t xml:space="preserve">. Ordenar </w:t>
            </w: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>espacios por cantidad de eventos.</w:t>
            </w:r>
          </w:p>
        </w:tc>
      </w:tr>
      <w:tr w:rsidR="004E41F9" w:rsidRPr="001C781F" w:rsidTr="00314F47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4E41F9" w:rsidRPr="001C781F" w:rsidRDefault="004E41F9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781F">
              <w:rPr>
                <w:rFonts w:ascii="Calibri" w:hAnsi="Calibri" w:cs="Calibri"/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1F9" w:rsidRPr="00282F01" w:rsidRDefault="004E41F9" w:rsidP="004E41F9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2"/>
                <w:szCs w:val="22"/>
                <w:lang w:val="es-CO" w:eastAsia="es-CO"/>
              </w:rPr>
            </w:pPr>
            <w:r w:rsidRPr="00282F01">
              <w:rPr>
                <w:rFonts w:ascii="Calibri" w:hAnsi="Calibri" w:cs="Calibri"/>
                <w:sz w:val="22"/>
                <w:szCs w:val="22"/>
                <w:lang w:val="es-CO" w:eastAsia="es-CO"/>
              </w:rPr>
              <w:t xml:space="preserve">Ordena la lista de </w:t>
            </w: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>espacios</w:t>
            </w:r>
            <w:r w:rsidRPr="00282F01">
              <w:rPr>
                <w:rFonts w:ascii="Calibri" w:hAnsi="Calibri" w:cs="Calibri"/>
                <w:sz w:val="22"/>
                <w:szCs w:val="22"/>
                <w:lang w:val="es-CO" w:eastAsia="es-CO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>de acuerdo a la cantidad de eventos. La lista se ordena de forma descen</w:t>
            </w:r>
            <w:r w:rsidRPr="00282F01">
              <w:rPr>
                <w:rFonts w:ascii="Calibri" w:hAnsi="Calibri" w:cs="Calibri"/>
                <w:sz w:val="22"/>
                <w:szCs w:val="22"/>
                <w:lang w:val="es-CO" w:eastAsia="es-CO"/>
              </w:rPr>
              <w:t>dente</w:t>
            </w: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>.</w:t>
            </w:r>
          </w:p>
        </w:tc>
      </w:tr>
      <w:tr w:rsidR="004E41F9" w:rsidRPr="001C781F" w:rsidTr="00314F4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4E41F9" w:rsidRPr="001C781F" w:rsidRDefault="004E41F9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color w:val="DDDDDD"/>
                <w:sz w:val="22"/>
                <w:szCs w:val="22"/>
              </w:rPr>
            </w:pPr>
            <w:r w:rsidRPr="001C781F">
              <w:rPr>
                <w:rFonts w:ascii="Calibri" w:hAnsi="Calibri" w:cs="Calibri"/>
                <w:color w:val="DDDDDD"/>
                <w:sz w:val="22"/>
                <w:szCs w:val="22"/>
              </w:rPr>
              <w:t>Entradas</w:t>
            </w:r>
          </w:p>
        </w:tc>
      </w:tr>
      <w:tr w:rsidR="004E41F9" w:rsidRPr="001C781F" w:rsidTr="00314F4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E41F9" w:rsidRPr="001C781F" w:rsidRDefault="004E41F9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Ninguna.</w:t>
            </w:r>
          </w:p>
        </w:tc>
      </w:tr>
      <w:tr w:rsidR="004E41F9" w:rsidRPr="001C781F" w:rsidTr="00314F4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4E41F9" w:rsidRPr="001C781F" w:rsidRDefault="004E41F9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color w:val="DDDDDD"/>
                <w:sz w:val="22"/>
                <w:szCs w:val="22"/>
              </w:rPr>
            </w:pPr>
            <w:r w:rsidRPr="001C781F">
              <w:rPr>
                <w:rFonts w:ascii="Calibri" w:hAnsi="Calibri" w:cs="Calibri"/>
                <w:color w:val="DDDDDD"/>
                <w:sz w:val="22"/>
                <w:szCs w:val="22"/>
              </w:rPr>
              <w:t>Resultados</w:t>
            </w:r>
          </w:p>
        </w:tc>
      </w:tr>
      <w:tr w:rsidR="004E41F9" w:rsidRPr="001C781F" w:rsidTr="00314F4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E41F9" w:rsidRPr="001C781F" w:rsidRDefault="004E41F9" w:rsidP="004E41F9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La lista de espacios está ordenada descendentemente por cantidad de eventos.</w:t>
            </w:r>
          </w:p>
        </w:tc>
      </w:tr>
    </w:tbl>
    <w:p w:rsidR="004E41F9" w:rsidRDefault="004E41F9" w:rsidP="004E41F9">
      <w:pPr>
        <w:pStyle w:val="TituloPrincipla"/>
        <w:spacing w:after="0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4E41F9" w:rsidRPr="001C781F" w:rsidTr="00314F4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E41F9" w:rsidRPr="001C781F" w:rsidRDefault="004E41F9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781F">
              <w:rPr>
                <w:rFonts w:ascii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4E41F9" w:rsidRPr="001C781F" w:rsidRDefault="004E41F9" w:rsidP="004E41F9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>R6</w:t>
            </w:r>
            <w:r w:rsidRPr="001C781F">
              <w:rPr>
                <w:rFonts w:ascii="Calibri" w:hAnsi="Calibri" w:cs="Calibri"/>
                <w:sz w:val="22"/>
                <w:szCs w:val="22"/>
                <w:lang w:val="es-CO" w:eastAsia="es-CO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>Buscar el espacio con el nombre dado.</w:t>
            </w:r>
          </w:p>
        </w:tc>
      </w:tr>
      <w:tr w:rsidR="004E41F9" w:rsidRPr="001C781F" w:rsidTr="00314F4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E41F9" w:rsidRPr="001C781F" w:rsidRDefault="004E41F9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781F">
              <w:rPr>
                <w:rFonts w:ascii="Calibri" w:hAnsi="Calibri" w:cs="Calibri"/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4E41F9" w:rsidRPr="001C781F" w:rsidRDefault="004E41F9" w:rsidP="004E41F9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Busca el espacio que tenga como nombre el dado por el usuario.</w:t>
            </w:r>
          </w:p>
        </w:tc>
      </w:tr>
      <w:tr w:rsidR="004E41F9" w:rsidRPr="001C781F" w:rsidTr="00314F4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4E41F9" w:rsidRPr="001C781F" w:rsidRDefault="004E41F9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color w:val="DDDDDD"/>
                <w:sz w:val="22"/>
                <w:szCs w:val="22"/>
              </w:rPr>
            </w:pPr>
            <w:r w:rsidRPr="001C781F">
              <w:rPr>
                <w:rFonts w:ascii="Calibri" w:hAnsi="Calibri" w:cs="Calibri"/>
                <w:color w:val="DDDDDD"/>
                <w:sz w:val="22"/>
                <w:szCs w:val="22"/>
              </w:rPr>
              <w:t>Entradas</w:t>
            </w:r>
          </w:p>
        </w:tc>
      </w:tr>
      <w:tr w:rsidR="004E41F9" w:rsidRPr="001C781F" w:rsidTr="00314F4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E41F9" w:rsidRPr="001C781F" w:rsidRDefault="004E41F9" w:rsidP="004E41F9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Nombre del espacio.</w:t>
            </w:r>
          </w:p>
        </w:tc>
      </w:tr>
      <w:tr w:rsidR="004E41F9" w:rsidRPr="001C781F" w:rsidTr="00314F4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4E41F9" w:rsidRPr="001C781F" w:rsidRDefault="004E41F9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color w:val="DDDDDD"/>
                <w:sz w:val="22"/>
                <w:szCs w:val="22"/>
              </w:rPr>
            </w:pPr>
            <w:r w:rsidRPr="001C781F">
              <w:rPr>
                <w:rFonts w:ascii="Calibri" w:hAnsi="Calibri" w:cs="Calibri"/>
                <w:color w:val="DDDDDD"/>
                <w:sz w:val="22"/>
                <w:szCs w:val="22"/>
              </w:rPr>
              <w:t>Resultados</w:t>
            </w:r>
          </w:p>
        </w:tc>
      </w:tr>
      <w:tr w:rsidR="004E41F9" w:rsidRPr="001C781F" w:rsidTr="00314F47">
        <w:trPr>
          <w:jc w:val="center"/>
        </w:trPr>
        <w:tc>
          <w:tcPr>
            <w:tcW w:w="10301" w:type="dxa"/>
            <w:gridSpan w:val="2"/>
          </w:tcPr>
          <w:p w:rsidR="004E41F9" w:rsidRPr="00282F01" w:rsidRDefault="004E41F9" w:rsidP="004E41F9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El espacio con el nombre dado. </w:t>
            </w:r>
          </w:p>
        </w:tc>
      </w:tr>
      <w:tr w:rsidR="004E41F9" w:rsidRPr="001C781F" w:rsidTr="00314F4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E41F9" w:rsidRDefault="004E41F9" w:rsidP="004E41F9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Si no existe un espacio con ese nombre se notifica al usuario con un mensaje.</w:t>
            </w:r>
          </w:p>
        </w:tc>
      </w:tr>
    </w:tbl>
    <w:p w:rsidR="004E41F9" w:rsidRDefault="004E41F9" w:rsidP="004E41F9">
      <w:pPr>
        <w:pStyle w:val="TituloPrincipla"/>
        <w:spacing w:after="0"/>
        <w:jc w:val="left"/>
        <w:rPr>
          <w:sz w:val="32"/>
          <w:szCs w:val="32"/>
        </w:rPr>
      </w:pPr>
    </w:p>
    <w:p w:rsidR="004E41F9" w:rsidRDefault="004E41F9" w:rsidP="004E41F9">
      <w:pPr>
        <w:pStyle w:val="TituloPrincipla"/>
        <w:spacing w:after="0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4E41F9" w:rsidRPr="001C781F" w:rsidTr="00314F4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E41F9" w:rsidRPr="001C781F" w:rsidRDefault="004E41F9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781F">
              <w:rPr>
                <w:rFonts w:ascii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4E41F9" w:rsidRPr="001C781F" w:rsidRDefault="00677F45" w:rsidP="004E41F9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>R7</w:t>
            </w:r>
            <w:r w:rsidR="004E41F9" w:rsidRPr="001C781F">
              <w:rPr>
                <w:rFonts w:ascii="Calibri" w:hAnsi="Calibri" w:cs="Calibri"/>
                <w:sz w:val="22"/>
                <w:szCs w:val="22"/>
                <w:lang w:val="es-CO" w:eastAsia="es-CO"/>
              </w:rPr>
              <w:t xml:space="preserve">. </w:t>
            </w:r>
            <w:r w:rsidR="004E41F9">
              <w:rPr>
                <w:rFonts w:ascii="Calibri" w:hAnsi="Calibri" w:cs="Calibri"/>
                <w:sz w:val="22"/>
                <w:szCs w:val="22"/>
                <w:lang w:val="es-CO" w:eastAsia="es-CO"/>
              </w:rPr>
              <w:t>Buscar el espacio menos usado.</w:t>
            </w:r>
          </w:p>
        </w:tc>
      </w:tr>
      <w:tr w:rsidR="004E41F9" w:rsidRPr="001C781F" w:rsidTr="00314F4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E41F9" w:rsidRPr="001C781F" w:rsidRDefault="004E41F9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781F">
              <w:rPr>
                <w:rFonts w:ascii="Calibri" w:hAnsi="Calibri" w:cs="Calibri"/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4E41F9" w:rsidRPr="001C781F" w:rsidRDefault="004E41F9" w:rsidP="004E41F9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Busca el espacio que tiene la menor cantidad de eventos (el espacio menos usado).</w:t>
            </w:r>
          </w:p>
        </w:tc>
      </w:tr>
      <w:tr w:rsidR="004E41F9" w:rsidRPr="001C781F" w:rsidTr="00314F4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4E41F9" w:rsidRPr="001C781F" w:rsidRDefault="004E41F9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color w:val="DDDDDD"/>
                <w:sz w:val="22"/>
                <w:szCs w:val="22"/>
              </w:rPr>
            </w:pPr>
            <w:r w:rsidRPr="001C781F">
              <w:rPr>
                <w:rFonts w:ascii="Calibri" w:hAnsi="Calibri" w:cs="Calibri"/>
                <w:color w:val="DDDDDD"/>
                <w:sz w:val="22"/>
                <w:szCs w:val="22"/>
              </w:rPr>
              <w:t>Entradas</w:t>
            </w:r>
          </w:p>
        </w:tc>
      </w:tr>
      <w:tr w:rsidR="004E41F9" w:rsidRPr="001C781F" w:rsidTr="00314F4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E41F9" w:rsidRPr="001C781F" w:rsidRDefault="004E41F9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Ninguna.</w:t>
            </w:r>
          </w:p>
        </w:tc>
      </w:tr>
      <w:tr w:rsidR="004E41F9" w:rsidRPr="001C781F" w:rsidTr="00314F4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4E41F9" w:rsidRPr="001C781F" w:rsidRDefault="004E41F9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color w:val="DDDDDD"/>
                <w:sz w:val="22"/>
                <w:szCs w:val="22"/>
              </w:rPr>
            </w:pPr>
            <w:r w:rsidRPr="001C781F">
              <w:rPr>
                <w:rFonts w:ascii="Calibri" w:hAnsi="Calibri" w:cs="Calibri"/>
                <w:color w:val="DDDDDD"/>
                <w:sz w:val="22"/>
                <w:szCs w:val="22"/>
              </w:rPr>
              <w:lastRenderedPageBreak/>
              <w:t>Resultados</w:t>
            </w:r>
          </w:p>
        </w:tc>
      </w:tr>
      <w:tr w:rsidR="004E41F9" w:rsidRPr="001C781F" w:rsidTr="00314F47">
        <w:trPr>
          <w:jc w:val="center"/>
        </w:trPr>
        <w:tc>
          <w:tcPr>
            <w:tcW w:w="10301" w:type="dxa"/>
            <w:gridSpan w:val="2"/>
          </w:tcPr>
          <w:p w:rsidR="004E41F9" w:rsidRPr="00282F01" w:rsidRDefault="004E41F9" w:rsidP="004E41F9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El espacio menos usado del centro de convenciones. </w:t>
            </w:r>
          </w:p>
        </w:tc>
      </w:tr>
      <w:tr w:rsidR="004E41F9" w:rsidRPr="001C781F" w:rsidTr="00314F4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E41F9" w:rsidRDefault="004E41F9" w:rsidP="004E41F9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Si no existen espacios en el centro de convenciones se le informa al usuario con un mensaje.</w:t>
            </w:r>
          </w:p>
        </w:tc>
      </w:tr>
    </w:tbl>
    <w:p w:rsidR="004E41F9" w:rsidRDefault="004E41F9" w:rsidP="004E41F9">
      <w:pPr>
        <w:pStyle w:val="TituloPrincipla"/>
        <w:spacing w:after="0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4E41F9" w:rsidRPr="001C781F" w:rsidTr="00314F4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E41F9" w:rsidRPr="001C781F" w:rsidRDefault="004E41F9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781F">
              <w:rPr>
                <w:rFonts w:ascii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4E41F9" w:rsidRPr="001C781F" w:rsidRDefault="00677F45" w:rsidP="004E41F9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>R8</w:t>
            </w:r>
            <w:r w:rsidR="004E41F9" w:rsidRPr="001C781F">
              <w:rPr>
                <w:rFonts w:ascii="Calibri" w:hAnsi="Calibri" w:cs="Calibri"/>
                <w:sz w:val="22"/>
                <w:szCs w:val="22"/>
                <w:lang w:val="es-CO" w:eastAsia="es-CO"/>
              </w:rPr>
              <w:t xml:space="preserve">. </w:t>
            </w:r>
            <w:r w:rsidR="004E41F9">
              <w:rPr>
                <w:rFonts w:ascii="Calibri" w:hAnsi="Calibri" w:cs="Calibri"/>
                <w:sz w:val="22"/>
                <w:szCs w:val="22"/>
                <w:lang w:val="es-CO" w:eastAsia="es-CO"/>
              </w:rPr>
              <w:t>Buscar el espacio más usado.</w:t>
            </w:r>
          </w:p>
        </w:tc>
      </w:tr>
      <w:tr w:rsidR="004E41F9" w:rsidRPr="001C781F" w:rsidTr="00314F4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E41F9" w:rsidRPr="001C781F" w:rsidRDefault="004E41F9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781F">
              <w:rPr>
                <w:rFonts w:ascii="Calibri" w:hAnsi="Calibri" w:cs="Calibri"/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4E41F9" w:rsidRPr="001C781F" w:rsidRDefault="004E41F9" w:rsidP="004E41F9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Busca el espacio que tiene la mayor cantidad de eventos (el espacio más usado).</w:t>
            </w:r>
          </w:p>
        </w:tc>
      </w:tr>
      <w:tr w:rsidR="004E41F9" w:rsidRPr="001C781F" w:rsidTr="00314F4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4E41F9" w:rsidRPr="001C781F" w:rsidRDefault="004E41F9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color w:val="DDDDDD"/>
                <w:sz w:val="22"/>
                <w:szCs w:val="22"/>
              </w:rPr>
            </w:pPr>
            <w:r w:rsidRPr="001C781F">
              <w:rPr>
                <w:rFonts w:ascii="Calibri" w:hAnsi="Calibri" w:cs="Calibri"/>
                <w:color w:val="DDDDDD"/>
                <w:sz w:val="22"/>
                <w:szCs w:val="22"/>
              </w:rPr>
              <w:t>Entradas</w:t>
            </w:r>
          </w:p>
        </w:tc>
      </w:tr>
      <w:tr w:rsidR="004E41F9" w:rsidRPr="001C781F" w:rsidTr="00314F4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E41F9" w:rsidRPr="001C781F" w:rsidRDefault="004E41F9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Ninguna.</w:t>
            </w:r>
          </w:p>
        </w:tc>
      </w:tr>
      <w:tr w:rsidR="004E41F9" w:rsidRPr="001C781F" w:rsidTr="00314F4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4E41F9" w:rsidRPr="001C781F" w:rsidRDefault="004E41F9" w:rsidP="00314F47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color w:val="DDDDDD"/>
                <w:sz w:val="22"/>
                <w:szCs w:val="22"/>
              </w:rPr>
            </w:pPr>
            <w:r w:rsidRPr="001C781F">
              <w:rPr>
                <w:rFonts w:ascii="Calibri" w:hAnsi="Calibri" w:cs="Calibri"/>
                <w:color w:val="DDDDDD"/>
                <w:sz w:val="22"/>
                <w:szCs w:val="22"/>
              </w:rPr>
              <w:t>Resultados</w:t>
            </w:r>
          </w:p>
        </w:tc>
      </w:tr>
      <w:tr w:rsidR="004E41F9" w:rsidRPr="001C781F" w:rsidTr="00314F47">
        <w:trPr>
          <w:jc w:val="center"/>
        </w:trPr>
        <w:tc>
          <w:tcPr>
            <w:tcW w:w="10301" w:type="dxa"/>
            <w:gridSpan w:val="2"/>
          </w:tcPr>
          <w:p w:rsidR="004E41F9" w:rsidRPr="00282F01" w:rsidRDefault="004E41F9" w:rsidP="004E41F9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El espacio más usado del centro de convenciones. </w:t>
            </w:r>
          </w:p>
        </w:tc>
      </w:tr>
      <w:tr w:rsidR="004E41F9" w:rsidRPr="001C781F" w:rsidTr="00314F4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E41F9" w:rsidRDefault="004E41F9" w:rsidP="004E41F9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Si no existen espacios en el centro de convenciones se le informa al usuario con un mensaje.</w:t>
            </w:r>
          </w:p>
        </w:tc>
      </w:tr>
    </w:tbl>
    <w:p w:rsidR="004E41F9" w:rsidRDefault="004E41F9" w:rsidP="004E41F9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77F45" w:rsidRPr="001C781F" w:rsidTr="006336CF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77F45" w:rsidRPr="001C781F" w:rsidRDefault="00677F45" w:rsidP="006336CF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781F">
              <w:rPr>
                <w:rFonts w:ascii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677F45" w:rsidRPr="001C781F" w:rsidRDefault="00677F45" w:rsidP="006336CF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>R9</w:t>
            </w:r>
            <w:r w:rsidRPr="001C781F">
              <w:rPr>
                <w:rFonts w:ascii="Calibri" w:hAnsi="Calibri" w:cs="Calibri"/>
                <w:sz w:val="22"/>
                <w:szCs w:val="22"/>
                <w:lang w:val="es-CO" w:eastAsia="es-CO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>Buscar los espacios con el evento indicado.</w:t>
            </w:r>
          </w:p>
        </w:tc>
      </w:tr>
      <w:tr w:rsidR="00677F45" w:rsidRPr="001C781F" w:rsidTr="006336CF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77F45" w:rsidRPr="001C781F" w:rsidRDefault="00677F45" w:rsidP="006336CF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781F">
              <w:rPr>
                <w:rFonts w:ascii="Calibri" w:hAnsi="Calibri" w:cs="Calibri"/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677F45" w:rsidRPr="001C781F" w:rsidRDefault="00677F45" w:rsidP="006336CF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Busca los espacios que tengan un evento indicado por el usuario.</w:t>
            </w:r>
          </w:p>
        </w:tc>
      </w:tr>
      <w:tr w:rsidR="00677F45" w:rsidRPr="001C781F" w:rsidTr="006336CF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77F45" w:rsidRPr="001C781F" w:rsidRDefault="00677F45" w:rsidP="006336CF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color w:val="DDDDDD"/>
                <w:sz w:val="22"/>
                <w:szCs w:val="22"/>
              </w:rPr>
            </w:pPr>
            <w:r w:rsidRPr="001C781F">
              <w:rPr>
                <w:rFonts w:ascii="Calibri" w:hAnsi="Calibri" w:cs="Calibri"/>
                <w:color w:val="DDDDDD"/>
                <w:sz w:val="22"/>
                <w:szCs w:val="22"/>
              </w:rPr>
              <w:t>Entradas</w:t>
            </w:r>
          </w:p>
        </w:tc>
      </w:tr>
      <w:tr w:rsidR="00677F45" w:rsidRPr="001C781F" w:rsidTr="006336CF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77F45" w:rsidRPr="001C781F" w:rsidRDefault="00677F45" w:rsidP="006336CF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Nombre del evento.</w:t>
            </w:r>
          </w:p>
        </w:tc>
      </w:tr>
      <w:tr w:rsidR="00677F45" w:rsidRPr="001C781F" w:rsidTr="006336CF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77F45" w:rsidRPr="001C781F" w:rsidRDefault="00677F45" w:rsidP="006336CF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color w:val="DDDDDD"/>
                <w:sz w:val="22"/>
                <w:szCs w:val="22"/>
              </w:rPr>
            </w:pPr>
            <w:r w:rsidRPr="001C781F">
              <w:rPr>
                <w:rFonts w:ascii="Calibri" w:hAnsi="Calibri" w:cs="Calibri"/>
                <w:color w:val="DDDDDD"/>
                <w:sz w:val="22"/>
                <w:szCs w:val="22"/>
              </w:rPr>
              <w:t>Resultados</w:t>
            </w:r>
          </w:p>
        </w:tc>
      </w:tr>
      <w:tr w:rsidR="00677F45" w:rsidRPr="001C781F" w:rsidTr="006336CF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77F45" w:rsidRPr="00282F01" w:rsidRDefault="00677F45" w:rsidP="006336CF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Lista de espacios con el evento dado.</w:t>
            </w:r>
          </w:p>
        </w:tc>
      </w:tr>
    </w:tbl>
    <w:p w:rsidR="00677F45" w:rsidRPr="00B523AA" w:rsidRDefault="00677F45" w:rsidP="004E41F9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F603E5" w:rsidRPr="001C781F" w:rsidTr="006336CF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603E5" w:rsidRPr="001C781F" w:rsidRDefault="00F603E5" w:rsidP="006336CF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781F">
              <w:rPr>
                <w:rFonts w:ascii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F603E5" w:rsidRPr="001C781F" w:rsidRDefault="00F603E5" w:rsidP="00F603E5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>R10</w:t>
            </w:r>
            <w:r w:rsidRPr="001C781F">
              <w:rPr>
                <w:rFonts w:ascii="Calibri" w:hAnsi="Calibri" w:cs="Calibri"/>
                <w:sz w:val="22"/>
                <w:szCs w:val="22"/>
                <w:lang w:val="es-CO" w:eastAsia="es-CO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>Buscar los espacios que tengan un evento en una fecha dada.</w:t>
            </w:r>
          </w:p>
        </w:tc>
      </w:tr>
      <w:tr w:rsidR="00F603E5" w:rsidRPr="001C781F" w:rsidTr="006336CF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603E5" w:rsidRPr="001C781F" w:rsidRDefault="00F603E5" w:rsidP="006336CF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781F">
              <w:rPr>
                <w:rFonts w:ascii="Calibri" w:hAnsi="Calibri" w:cs="Calibri"/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F603E5" w:rsidRPr="001C781F" w:rsidRDefault="00F603E5" w:rsidP="00B254AF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 xml:space="preserve">Busca </w:t>
            </w:r>
            <w:r w:rsidR="0099664C">
              <w:rPr>
                <w:rFonts w:ascii="Calibri" w:hAnsi="Calibri" w:cs="Calibri"/>
                <w:b w:val="0"/>
                <w:sz w:val="22"/>
                <w:szCs w:val="22"/>
              </w:rPr>
              <w:t xml:space="preserve">los espacios que tengan un evento en la fecha </w:t>
            </w:r>
            <w:r w:rsidR="00B254AF">
              <w:rPr>
                <w:rFonts w:ascii="Calibri" w:hAnsi="Calibri" w:cs="Calibri"/>
                <w:b w:val="0"/>
                <w:sz w:val="22"/>
                <w:szCs w:val="22"/>
              </w:rPr>
              <w:t>indicada</w:t>
            </w:r>
            <w:r w:rsidR="0099664C">
              <w:rPr>
                <w:rFonts w:ascii="Calibri" w:hAnsi="Calibri" w:cs="Calibri"/>
                <w:b w:val="0"/>
                <w:sz w:val="22"/>
                <w:szCs w:val="22"/>
              </w:rPr>
              <w:t xml:space="preserve"> por el usuario.</w:t>
            </w:r>
          </w:p>
        </w:tc>
      </w:tr>
      <w:tr w:rsidR="00F603E5" w:rsidRPr="001C781F" w:rsidTr="006336CF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F603E5" w:rsidRPr="001C781F" w:rsidRDefault="00F603E5" w:rsidP="006336CF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color w:val="DDDDDD"/>
                <w:sz w:val="22"/>
                <w:szCs w:val="22"/>
              </w:rPr>
            </w:pPr>
            <w:r w:rsidRPr="001C781F">
              <w:rPr>
                <w:rFonts w:ascii="Calibri" w:hAnsi="Calibri" w:cs="Calibri"/>
                <w:color w:val="DDDDDD"/>
                <w:sz w:val="22"/>
                <w:szCs w:val="22"/>
              </w:rPr>
              <w:t>Entradas</w:t>
            </w:r>
          </w:p>
        </w:tc>
      </w:tr>
      <w:tr w:rsidR="00F603E5" w:rsidRPr="001C781F" w:rsidTr="006336CF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F603E5" w:rsidRPr="001C781F" w:rsidRDefault="00DD7D6D" w:rsidP="006336CF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Fecha del evento.</w:t>
            </w:r>
          </w:p>
        </w:tc>
      </w:tr>
      <w:tr w:rsidR="00F603E5" w:rsidRPr="001C781F" w:rsidTr="006336CF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F603E5" w:rsidRPr="001C781F" w:rsidRDefault="00F603E5" w:rsidP="006336CF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color w:val="DDDDDD"/>
                <w:sz w:val="22"/>
                <w:szCs w:val="22"/>
              </w:rPr>
            </w:pPr>
            <w:r w:rsidRPr="001C781F">
              <w:rPr>
                <w:rFonts w:ascii="Calibri" w:hAnsi="Calibri" w:cs="Calibri"/>
                <w:color w:val="DDDDDD"/>
                <w:sz w:val="22"/>
                <w:szCs w:val="22"/>
              </w:rPr>
              <w:t>Resultados</w:t>
            </w:r>
          </w:p>
        </w:tc>
      </w:tr>
      <w:tr w:rsidR="00F603E5" w:rsidRPr="001C781F" w:rsidTr="006336CF">
        <w:trPr>
          <w:jc w:val="center"/>
        </w:trPr>
        <w:tc>
          <w:tcPr>
            <w:tcW w:w="10301" w:type="dxa"/>
            <w:gridSpan w:val="2"/>
          </w:tcPr>
          <w:p w:rsidR="00F603E5" w:rsidRPr="00282F01" w:rsidRDefault="00440A25" w:rsidP="00440A25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Lista de espacios con eventos en la fecha dada.</w:t>
            </w:r>
          </w:p>
        </w:tc>
      </w:tr>
    </w:tbl>
    <w:p w:rsidR="004E41F9" w:rsidRDefault="004E41F9" w:rsidP="004E41F9"/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7728D" w:rsidRPr="001C781F" w:rsidTr="002011C0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7728D" w:rsidRPr="001C781F" w:rsidRDefault="00E7728D" w:rsidP="002011C0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781F">
              <w:rPr>
                <w:rFonts w:ascii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E7728D" w:rsidRPr="001C781F" w:rsidRDefault="00E7728D" w:rsidP="002011C0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>R11</w:t>
            </w:r>
            <w:r w:rsidRPr="001C781F">
              <w:rPr>
                <w:rFonts w:ascii="Calibri" w:hAnsi="Calibri" w:cs="Calibri"/>
                <w:sz w:val="22"/>
                <w:szCs w:val="22"/>
                <w:lang w:val="es-CO" w:eastAsia="es-CO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>I</w:t>
            </w: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>mportar la información de los espacios</w:t>
            </w:r>
          </w:p>
        </w:tc>
      </w:tr>
      <w:tr w:rsidR="00E7728D" w:rsidRPr="001C781F" w:rsidTr="002011C0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7728D" w:rsidRPr="001C781F" w:rsidRDefault="00E7728D" w:rsidP="002011C0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781F">
              <w:rPr>
                <w:rFonts w:ascii="Calibri" w:hAnsi="Calibri" w:cs="Calibri"/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E7728D" w:rsidRPr="001C781F" w:rsidRDefault="00E7728D" w:rsidP="002011C0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 xml:space="preserve">Importa y carga en el sistema la información de 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>los espacios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 xml:space="preserve"> y sus </w:t>
            </w:r>
            <w:r w:rsidR="007A32C9">
              <w:rPr>
                <w:rFonts w:ascii="Calibri" w:hAnsi="Calibri" w:cs="Calibri"/>
                <w:b w:val="0"/>
                <w:sz w:val="22"/>
                <w:szCs w:val="22"/>
              </w:rPr>
              <w:t>eventos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 xml:space="preserve"> a partir de un archivo de texto.</w:t>
            </w:r>
          </w:p>
        </w:tc>
      </w:tr>
      <w:tr w:rsidR="00E7728D" w:rsidRPr="001C781F" w:rsidTr="002011C0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E7728D" w:rsidRPr="001C781F" w:rsidRDefault="00E7728D" w:rsidP="002011C0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color w:val="DDDDDD"/>
                <w:sz w:val="22"/>
                <w:szCs w:val="22"/>
              </w:rPr>
            </w:pPr>
            <w:r w:rsidRPr="001C781F">
              <w:rPr>
                <w:rFonts w:ascii="Calibri" w:hAnsi="Calibri" w:cs="Calibri"/>
                <w:color w:val="DDDDDD"/>
                <w:sz w:val="22"/>
                <w:szCs w:val="22"/>
              </w:rPr>
              <w:t>Entradas</w:t>
            </w:r>
          </w:p>
        </w:tc>
      </w:tr>
      <w:tr w:rsidR="00E7728D" w:rsidRPr="001C781F" w:rsidTr="002011C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7728D" w:rsidRPr="001C781F" w:rsidRDefault="00E7728D" w:rsidP="002011C0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Ruta del archivo de texto.</w:t>
            </w:r>
          </w:p>
        </w:tc>
      </w:tr>
      <w:tr w:rsidR="00E7728D" w:rsidRPr="001C781F" w:rsidTr="002011C0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E7728D" w:rsidRPr="001C781F" w:rsidRDefault="00E7728D" w:rsidP="002011C0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color w:val="DDDDDD"/>
                <w:sz w:val="22"/>
                <w:szCs w:val="22"/>
              </w:rPr>
            </w:pPr>
            <w:r w:rsidRPr="001C781F">
              <w:rPr>
                <w:rFonts w:ascii="Calibri" w:hAnsi="Calibri" w:cs="Calibri"/>
                <w:color w:val="DDDDDD"/>
                <w:sz w:val="22"/>
                <w:szCs w:val="22"/>
              </w:rPr>
              <w:t>Resultados</w:t>
            </w:r>
          </w:p>
        </w:tc>
      </w:tr>
      <w:tr w:rsidR="00E7728D" w:rsidRPr="001C781F" w:rsidTr="002011C0">
        <w:trPr>
          <w:jc w:val="center"/>
        </w:trPr>
        <w:tc>
          <w:tcPr>
            <w:tcW w:w="10301" w:type="dxa"/>
            <w:gridSpan w:val="2"/>
          </w:tcPr>
          <w:p w:rsidR="00E7728D" w:rsidRPr="00282F01" w:rsidRDefault="00E7728D" w:rsidP="002011C0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L</w:t>
            </w: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os espacios</w:t>
            </w: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 y sus </w:t>
            </w: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eventos</w:t>
            </w: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 son agregad</w:t>
            </w: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o</w:t>
            </w: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s al </w:t>
            </w: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centro de convenciones</w:t>
            </w: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. </w:t>
            </w:r>
          </w:p>
        </w:tc>
      </w:tr>
      <w:tr w:rsidR="00E7728D" w:rsidRPr="001C781F" w:rsidTr="002011C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7728D" w:rsidRDefault="00E7728D" w:rsidP="002011C0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Si se presenta algún error al cargar la información de l</w:t>
            </w: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os espacios</w:t>
            </w: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, se muestra al usuario un mensaje de error y en caso de ser necesario, se registra el error en un log.</w:t>
            </w:r>
          </w:p>
        </w:tc>
      </w:tr>
    </w:tbl>
    <w:p w:rsidR="00E7728D" w:rsidRDefault="00E7728D" w:rsidP="004E41F9"/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7728D" w:rsidRPr="001C781F" w:rsidTr="002011C0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7728D" w:rsidRPr="001C781F" w:rsidRDefault="00E7728D" w:rsidP="002011C0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781F">
              <w:rPr>
                <w:rFonts w:ascii="Calibri" w:hAnsi="Calibri" w:cs="Calibri"/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3" w:type="dxa"/>
          </w:tcPr>
          <w:p w:rsidR="00E7728D" w:rsidRPr="001C781F" w:rsidRDefault="00E7728D" w:rsidP="002011C0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>R12</w:t>
            </w:r>
            <w:r w:rsidRPr="001C781F">
              <w:rPr>
                <w:rFonts w:ascii="Calibri" w:hAnsi="Calibri" w:cs="Calibri"/>
                <w:sz w:val="22"/>
                <w:szCs w:val="22"/>
                <w:lang w:val="es-CO" w:eastAsia="es-CO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>Generar un reporte de l</w:t>
            </w: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>o</w:t>
            </w: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 xml:space="preserve">s </w:t>
            </w: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>espacios</w:t>
            </w: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>.</w:t>
            </w:r>
          </w:p>
        </w:tc>
      </w:tr>
      <w:tr w:rsidR="00E7728D" w:rsidRPr="001C781F" w:rsidTr="002011C0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7728D" w:rsidRPr="001C781F" w:rsidRDefault="00E7728D" w:rsidP="002011C0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781F">
              <w:rPr>
                <w:rFonts w:ascii="Calibri" w:hAnsi="Calibri" w:cs="Calibri"/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E7728D" w:rsidRPr="001C781F" w:rsidRDefault="00E7728D" w:rsidP="002011C0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Genera un archivo de texto con la información de l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>o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 xml:space="preserve">s 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>espacios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>.</w:t>
            </w:r>
          </w:p>
        </w:tc>
      </w:tr>
      <w:tr w:rsidR="00E7728D" w:rsidRPr="001C781F" w:rsidTr="002011C0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E7728D" w:rsidRPr="001C781F" w:rsidRDefault="00E7728D" w:rsidP="002011C0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color w:val="DDDDDD"/>
                <w:sz w:val="22"/>
                <w:szCs w:val="22"/>
              </w:rPr>
            </w:pPr>
            <w:r w:rsidRPr="001C781F">
              <w:rPr>
                <w:rFonts w:ascii="Calibri" w:hAnsi="Calibri" w:cs="Calibri"/>
                <w:color w:val="DDDDDD"/>
                <w:sz w:val="22"/>
                <w:szCs w:val="22"/>
              </w:rPr>
              <w:t>Entradas</w:t>
            </w:r>
          </w:p>
        </w:tc>
      </w:tr>
      <w:tr w:rsidR="00E7728D" w:rsidRPr="001C781F" w:rsidTr="002011C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7728D" w:rsidRPr="001C781F" w:rsidRDefault="00E7728D" w:rsidP="002011C0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Ruta del archivo de texto.</w:t>
            </w:r>
          </w:p>
        </w:tc>
      </w:tr>
      <w:tr w:rsidR="00E7728D" w:rsidRPr="001C781F" w:rsidTr="002011C0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E7728D" w:rsidRPr="001C781F" w:rsidRDefault="00E7728D" w:rsidP="002011C0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color w:val="DDDDDD"/>
                <w:sz w:val="22"/>
                <w:szCs w:val="22"/>
              </w:rPr>
            </w:pPr>
            <w:r w:rsidRPr="001C781F">
              <w:rPr>
                <w:rFonts w:ascii="Calibri" w:hAnsi="Calibri" w:cs="Calibri"/>
                <w:color w:val="DDDDDD"/>
                <w:sz w:val="22"/>
                <w:szCs w:val="22"/>
              </w:rPr>
              <w:t>Resultados</w:t>
            </w:r>
          </w:p>
        </w:tc>
      </w:tr>
      <w:tr w:rsidR="00E7728D" w:rsidRPr="001C781F" w:rsidTr="002011C0">
        <w:trPr>
          <w:jc w:val="center"/>
        </w:trPr>
        <w:tc>
          <w:tcPr>
            <w:tcW w:w="10301" w:type="dxa"/>
            <w:gridSpan w:val="2"/>
          </w:tcPr>
          <w:p w:rsidR="00E7728D" w:rsidRPr="00282F01" w:rsidRDefault="00E7728D" w:rsidP="002011C0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Se genera el reporte como un archivo de texto. </w:t>
            </w:r>
          </w:p>
        </w:tc>
      </w:tr>
      <w:tr w:rsidR="00E7728D" w:rsidRPr="001C781F" w:rsidTr="002011C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7728D" w:rsidRDefault="00E7728D" w:rsidP="002011C0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Si hay problemas al generar el reporte se muestra al usuario un mensaje de error.</w:t>
            </w:r>
          </w:p>
        </w:tc>
      </w:tr>
    </w:tbl>
    <w:p w:rsidR="00E7728D" w:rsidRDefault="00E7728D" w:rsidP="004E41F9"/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7A32C9" w:rsidRPr="001C781F" w:rsidTr="002011C0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A32C9" w:rsidRPr="001C781F" w:rsidRDefault="007A32C9" w:rsidP="002011C0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781F">
              <w:rPr>
                <w:rFonts w:ascii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7A32C9" w:rsidRPr="001C781F" w:rsidRDefault="007A32C9" w:rsidP="002011C0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>R13</w:t>
            </w:r>
            <w:r w:rsidRPr="001C781F">
              <w:rPr>
                <w:rFonts w:ascii="Calibri" w:hAnsi="Calibri" w:cs="Calibri"/>
                <w:sz w:val="22"/>
                <w:szCs w:val="22"/>
                <w:lang w:val="es-CO" w:eastAsia="es-CO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>Guardar</w:t>
            </w: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 xml:space="preserve"> la información de los espacios</w:t>
            </w:r>
          </w:p>
        </w:tc>
      </w:tr>
      <w:tr w:rsidR="007A32C9" w:rsidRPr="001C781F" w:rsidTr="002011C0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A32C9" w:rsidRPr="001C781F" w:rsidRDefault="007A32C9" w:rsidP="002011C0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781F">
              <w:rPr>
                <w:rFonts w:ascii="Calibri" w:hAnsi="Calibri" w:cs="Calibri"/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7A32C9" w:rsidRPr="001C781F" w:rsidRDefault="007A32C9" w:rsidP="002011C0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Guarda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 xml:space="preserve"> la información de los espacios y sus 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>eventos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>en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 xml:space="preserve"> un archivo de texto.</w:t>
            </w:r>
          </w:p>
        </w:tc>
      </w:tr>
      <w:tr w:rsidR="007A32C9" w:rsidRPr="001C781F" w:rsidTr="002011C0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A32C9" w:rsidRPr="001C781F" w:rsidRDefault="007A32C9" w:rsidP="002011C0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color w:val="DDDDDD"/>
                <w:sz w:val="22"/>
                <w:szCs w:val="22"/>
              </w:rPr>
            </w:pPr>
            <w:r w:rsidRPr="001C781F">
              <w:rPr>
                <w:rFonts w:ascii="Calibri" w:hAnsi="Calibri" w:cs="Calibri"/>
                <w:color w:val="DDDDDD"/>
                <w:sz w:val="22"/>
                <w:szCs w:val="22"/>
              </w:rPr>
              <w:t>Entradas</w:t>
            </w:r>
          </w:p>
        </w:tc>
      </w:tr>
      <w:tr w:rsidR="007A32C9" w:rsidRPr="001C781F" w:rsidTr="002011C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A32C9" w:rsidRPr="001C781F" w:rsidRDefault="007A32C9" w:rsidP="002011C0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Ruta del archivo de texto.</w:t>
            </w:r>
          </w:p>
        </w:tc>
      </w:tr>
      <w:tr w:rsidR="007A32C9" w:rsidRPr="001C781F" w:rsidTr="002011C0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A32C9" w:rsidRPr="001C781F" w:rsidRDefault="007A32C9" w:rsidP="002011C0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color w:val="DDDDDD"/>
                <w:sz w:val="22"/>
                <w:szCs w:val="22"/>
              </w:rPr>
            </w:pPr>
            <w:r w:rsidRPr="001C781F">
              <w:rPr>
                <w:rFonts w:ascii="Calibri" w:hAnsi="Calibri" w:cs="Calibri"/>
                <w:color w:val="DDDDDD"/>
                <w:sz w:val="22"/>
                <w:szCs w:val="22"/>
              </w:rPr>
              <w:t>Resultados</w:t>
            </w:r>
          </w:p>
        </w:tc>
      </w:tr>
      <w:tr w:rsidR="007A32C9" w:rsidRPr="001C781F" w:rsidTr="002011C0">
        <w:trPr>
          <w:jc w:val="center"/>
        </w:trPr>
        <w:tc>
          <w:tcPr>
            <w:tcW w:w="10301" w:type="dxa"/>
            <w:gridSpan w:val="2"/>
          </w:tcPr>
          <w:p w:rsidR="007A32C9" w:rsidRPr="00282F01" w:rsidRDefault="007A32C9" w:rsidP="002011C0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Los espacios y sus eventos son </w:t>
            </w: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serializados y guardados en un archivo de texto</w:t>
            </w:r>
            <w:bookmarkStart w:id="0" w:name="_GoBack"/>
            <w:bookmarkEnd w:id="0"/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. </w:t>
            </w:r>
          </w:p>
        </w:tc>
      </w:tr>
      <w:tr w:rsidR="007A32C9" w:rsidRPr="001C781F" w:rsidTr="002011C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A32C9" w:rsidRDefault="007A32C9" w:rsidP="002011C0">
            <w:pPr>
              <w:pStyle w:val="TituloPrincipla"/>
              <w:spacing w:after="0" w:line="276" w:lineRule="auto"/>
              <w:jc w:val="left"/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Si se presenta algún error al cargar la información de los espacios, se muestra al usuario un mensaje de error y en caso de ser necesario, se registra el error en un log.</w:t>
            </w:r>
          </w:p>
        </w:tc>
      </w:tr>
    </w:tbl>
    <w:p w:rsidR="007A32C9" w:rsidRPr="004E41F9" w:rsidRDefault="007A32C9" w:rsidP="004E41F9"/>
    <w:sectPr w:rsidR="007A32C9" w:rsidRPr="004E41F9" w:rsidSect="002E6F3F">
      <w:headerReference w:type="default" r:id="rId7"/>
      <w:footerReference w:type="even" r:id="rId8"/>
      <w:footerReference w:type="default" r:id="rId9"/>
      <w:headerReference w:type="first" r:id="rId10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2AF" w:rsidRDefault="002362AF">
      <w:r>
        <w:separator/>
      </w:r>
    </w:p>
  </w:endnote>
  <w:endnote w:type="continuationSeparator" w:id="0">
    <w:p w:rsidR="002362AF" w:rsidRDefault="00236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A3F" w:rsidRDefault="00306A3F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06A3F" w:rsidRDefault="00306A3F" w:rsidP="002E6F3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A3F" w:rsidRDefault="00306A3F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A32C9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C73ECB" w:rsidRDefault="00C73ECB" w:rsidP="00C73ECB">
    <w:pPr>
      <w:pStyle w:val="Piedepgina"/>
      <w:spacing w:after="0"/>
      <w:rPr>
        <w:rFonts w:ascii="Tahoma" w:hAnsi="Tahoma" w:cs="Tahoma"/>
        <w:sz w:val="14"/>
        <w:szCs w:val="14"/>
      </w:rPr>
    </w:pPr>
    <w:r w:rsidRPr="004B6ED1">
      <w:rPr>
        <w:rFonts w:ascii="Tahoma" w:hAnsi="Tahoma" w:cs="Tahoma"/>
        <w:b/>
        <w:sz w:val="14"/>
        <w:szCs w:val="14"/>
      </w:rPr>
      <w:t>Universidad de los Andes</w:t>
    </w:r>
    <w:r w:rsidRPr="004B6ED1">
      <w:rPr>
        <w:rFonts w:ascii="Tahoma" w:hAnsi="Tahoma" w:cs="Tahoma"/>
        <w:sz w:val="14"/>
        <w:szCs w:val="14"/>
      </w:rPr>
      <w:t xml:space="preserve"> | Vigilada </w:t>
    </w:r>
    <w:proofErr w:type="spellStart"/>
    <w:r w:rsidRPr="004B6ED1">
      <w:rPr>
        <w:rFonts w:ascii="Tahoma" w:hAnsi="Tahoma" w:cs="Tahoma"/>
        <w:sz w:val="14"/>
        <w:szCs w:val="14"/>
      </w:rPr>
      <w:t>MinEducación</w:t>
    </w:r>
    <w:proofErr w:type="spellEnd"/>
    <w:r w:rsidRPr="004B6ED1">
      <w:rPr>
        <w:rFonts w:ascii="Tahoma" w:hAnsi="Tahoma" w:cs="Tahoma"/>
        <w:sz w:val="14"/>
        <w:szCs w:val="14"/>
      </w:rPr>
      <w:t xml:space="preserve">. </w:t>
    </w:r>
  </w:p>
  <w:p w:rsidR="00306A3F" w:rsidRPr="00C73ECB" w:rsidRDefault="00C73ECB" w:rsidP="00C73ECB">
    <w:pPr>
      <w:pStyle w:val="Piedepgina"/>
    </w:pPr>
    <w:r w:rsidRPr="004B6ED1">
      <w:rPr>
        <w:rFonts w:ascii="Tahoma" w:hAnsi="Tahoma" w:cs="Tahoma"/>
        <w:sz w:val="14"/>
        <w:szCs w:val="14"/>
      </w:rPr>
      <w:t xml:space="preserve">Reconocimiento como Universidad, Decreto 1297 del 30 de mayo de 1964 Personería Jurídica: Resolución 28 del 23 de febrero de 1949 </w:t>
    </w:r>
    <w:proofErr w:type="spellStart"/>
    <w:r w:rsidRPr="004B6ED1">
      <w:rPr>
        <w:rFonts w:ascii="Tahoma" w:hAnsi="Tahoma" w:cs="Tahoma"/>
        <w:sz w:val="14"/>
        <w:szCs w:val="14"/>
      </w:rPr>
      <w:t>MinJusticia</w:t>
    </w:r>
    <w:proofErr w:type="spellEnd"/>
    <w:r w:rsidRPr="004B6ED1">
      <w:rPr>
        <w:rFonts w:ascii="Tahoma" w:hAnsi="Tahoma" w:cs="Tahoma"/>
        <w:sz w:val="14"/>
        <w:szCs w:val="1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2AF" w:rsidRDefault="002362AF">
      <w:r>
        <w:separator/>
      </w:r>
    </w:p>
  </w:footnote>
  <w:footnote w:type="continuationSeparator" w:id="0">
    <w:p w:rsidR="002362AF" w:rsidRDefault="00236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ECB" w:rsidRDefault="00C73ECB">
    <w:pPr>
      <w:pStyle w:val="Encabezado"/>
    </w:pPr>
    <w:r w:rsidRPr="00170FE3">
      <w:rPr>
        <w:noProof/>
        <w:lang w:val="es-CO" w:eastAsia="es-CO"/>
      </w:rPr>
      <w:drawing>
        <wp:inline distT="0" distB="0" distL="0" distR="0" wp14:anchorId="433663FB" wp14:editId="18A65BBE">
          <wp:extent cx="2594610" cy="808355"/>
          <wp:effectExtent l="0" t="0" r="0" b="0"/>
          <wp:docPr id="24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4610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 xml:space="preserve">                                                       </w:t>
    </w:r>
    <w:r>
      <w:tab/>
    </w:r>
    <w:r w:rsidRPr="00170FE3">
      <w:rPr>
        <w:noProof/>
        <w:lang w:val="es-CO" w:eastAsia="es-CO"/>
      </w:rPr>
      <w:drawing>
        <wp:inline distT="0" distB="0" distL="0" distR="0" wp14:anchorId="411A4D68" wp14:editId="29187044">
          <wp:extent cx="1680210" cy="818515"/>
          <wp:effectExtent l="0" t="0" r="0" b="0"/>
          <wp:docPr id="25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0210" cy="818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A3F" w:rsidRDefault="00306A3F" w:rsidP="008B3189">
    <w:pPr>
      <w:pStyle w:val="Encabezado"/>
      <w:spacing w:after="60"/>
      <w:rPr>
        <w:b/>
        <w:sz w:val="24"/>
        <w:szCs w:val="24"/>
      </w:rPr>
    </w:pPr>
  </w:p>
  <w:p w:rsidR="00306A3F" w:rsidRDefault="00306A3F" w:rsidP="008B3189">
    <w:pPr>
      <w:pStyle w:val="Encabezado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EB1"/>
    <w:rsid w:val="00001E94"/>
    <w:rsid w:val="000026D7"/>
    <w:rsid w:val="0001216F"/>
    <w:rsid w:val="000161E6"/>
    <w:rsid w:val="0002745F"/>
    <w:rsid w:val="0002798C"/>
    <w:rsid w:val="00060683"/>
    <w:rsid w:val="00061473"/>
    <w:rsid w:val="00093055"/>
    <w:rsid w:val="000A102D"/>
    <w:rsid w:val="000B0A4F"/>
    <w:rsid w:val="000B2D76"/>
    <w:rsid w:val="000C46F5"/>
    <w:rsid w:val="000D239C"/>
    <w:rsid w:val="000E0DBC"/>
    <w:rsid w:val="000E5610"/>
    <w:rsid w:val="00111198"/>
    <w:rsid w:val="0012641F"/>
    <w:rsid w:val="0013337D"/>
    <w:rsid w:val="001634B4"/>
    <w:rsid w:val="0019234F"/>
    <w:rsid w:val="00196E9A"/>
    <w:rsid w:val="001A63E5"/>
    <w:rsid w:val="001D3C23"/>
    <w:rsid w:val="001F1862"/>
    <w:rsid w:val="001F5125"/>
    <w:rsid w:val="00213779"/>
    <w:rsid w:val="002362AF"/>
    <w:rsid w:val="0024682F"/>
    <w:rsid w:val="0027110B"/>
    <w:rsid w:val="002958A6"/>
    <w:rsid w:val="002B6295"/>
    <w:rsid w:val="002D0189"/>
    <w:rsid w:val="002D4CE3"/>
    <w:rsid w:val="002E6F3F"/>
    <w:rsid w:val="002F744E"/>
    <w:rsid w:val="0030175A"/>
    <w:rsid w:val="00304521"/>
    <w:rsid w:val="00304777"/>
    <w:rsid w:val="00306A3F"/>
    <w:rsid w:val="00350E3A"/>
    <w:rsid w:val="003A5B7B"/>
    <w:rsid w:val="003B4633"/>
    <w:rsid w:val="003B5884"/>
    <w:rsid w:val="003D34E1"/>
    <w:rsid w:val="003E1D92"/>
    <w:rsid w:val="003F0B87"/>
    <w:rsid w:val="003F2E4E"/>
    <w:rsid w:val="004068AC"/>
    <w:rsid w:val="00417B72"/>
    <w:rsid w:val="004239B9"/>
    <w:rsid w:val="00423F23"/>
    <w:rsid w:val="00424220"/>
    <w:rsid w:val="00431529"/>
    <w:rsid w:val="004332AC"/>
    <w:rsid w:val="00436866"/>
    <w:rsid w:val="00440A25"/>
    <w:rsid w:val="00492018"/>
    <w:rsid w:val="00494C07"/>
    <w:rsid w:val="004A5ADC"/>
    <w:rsid w:val="004C5AA4"/>
    <w:rsid w:val="004D15CA"/>
    <w:rsid w:val="004D558C"/>
    <w:rsid w:val="004D6AC8"/>
    <w:rsid w:val="004E41F9"/>
    <w:rsid w:val="004F0DB3"/>
    <w:rsid w:val="00513829"/>
    <w:rsid w:val="00523C6D"/>
    <w:rsid w:val="00547878"/>
    <w:rsid w:val="0055028D"/>
    <w:rsid w:val="0056179F"/>
    <w:rsid w:val="005934AA"/>
    <w:rsid w:val="00593FD8"/>
    <w:rsid w:val="005C459A"/>
    <w:rsid w:val="005E1E4A"/>
    <w:rsid w:val="00623DF0"/>
    <w:rsid w:val="0065183D"/>
    <w:rsid w:val="00654E52"/>
    <w:rsid w:val="00654EA2"/>
    <w:rsid w:val="00667FA2"/>
    <w:rsid w:val="00677F45"/>
    <w:rsid w:val="0069671F"/>
    <w:rsid w:val="006A487C"/>
    <w:rsid w:val="006B1499"/>
    <w:rsid w:val="006E5302"/>
    <w:rsid w:val="007007F9"/>
    <w:rsid w:val="00716374"/>
    <w:rsid w:val="0075734A"/>
    <w:rsid w:val="007819FE"/>
    <w:rsid w:val="007900EE"/>
    <w:rsid w:val="00795080"/>
    <w:rsid w:val="007A32C9"/>
    <w:rsid w:val="007B49A2"/>
    <w:rsid w:val="007C331B"/>
    <w:rsid w:val="00821D69"/>
    <w:rsid w:val="0084480F"/>
    <w:rsid w:val="008670FB"/>
    <w:rsid w:val="008767EC"/>
    <w:rsid w:val="008827E3"/>
    <w:rsid w:val="008975BA"/>
    <w:rsid w:val="008B3189"/>
    <w:rsid w:val="008C031F"/>
    <w:rsid w:val="008C4AE2"/>
    <w:rsid w:val="008F22A6"/>
    <w:rsid w:val="008F3639"/>
    <w:rsid w:val="008F5288"/>
    <w:rsid w:val="009022AF"/>
    <w:rsid w:val="00907778"/>
    <w:rsid w:val="009124D1"/>
    <w:rsid w:val="009158B6"/>
    <w:rsid w:val="00921DB6"/>
    <w:rsid w:val="00944FD7"/>
    <w:rsid w:val="0095099E"/>
    <w:rsid w:val="0095327A"/>
    <w:rsid w:val="009561BF"/>
    <w:rsid w:val="0099664C"/>
    <w:rsid w:val="009A1D65"/>
    <w:rsid w:val="009A25C3"/>
    <w:rsid w:val="009B2FE4"/>
    <w:rsid w:val="009B3764"/>
    <w:rsid w:val="009E1F3B"/>
    <w:rsid w:val="00A025E0"/>
    <w:rsid w:val="00A2684E"/>
    <w:rsid w:val="00A27CBA"/>
    <w:rsid w:val="00A3059E"/>
    <w:rsid w:val="00A40BE9"/>
    <w:rsid w:val="00A562AC"/>
    <w:rsid w:val="00A705BC"/>
    <w:rsid w:val="00A75CDA"/>
    <w:rsid w:val="00A818D4"/>
    <w:rsid w:val="00A87BCE"/>
    <w:rsid w:val="00A93D2E"/>
    <w:rsid w:val="00AC522D"/>
    <w:rsid w:val="00AD24F4"/>
    <w:rsid w:val="00AF00C6"/>
    <w:rsid w:val="00AF257B"/>
    <w:rsid w:val="00AF4694"/>
    <w:rsid w:val="00B14286"/>
    <w:rsid w:val="00B14ED6"/>
    <w:rsid w:val="00B22D94"/>
    <w:rsid w:val="00B254AF"/>
    <w:rsid w:val="00B523AA"/>
    <w:rsid w:val="00B5776D"/>
    <w:rsid w:val="00B665A1"/>
    <w:rsid w:val="00B811AE"/>
    <w:rsid w:val="00BA3708"/>
    <w:rsid w:val="00BB181D"/>
    <w:rsid w:val="00BD5090"/>
    <w:rsid w:val="00C169CD"/>
    <w:rsid w:val="00C24255"/>
    <w:rsid w:val="00C306EE"/>
    <w:rsid w:val="00C514DF"/>
    <w:rsid w:val="00C73AD4"/>
    <w:rsid w:val="00C73ECB"/>
    <w:rsid w:val="00C767CE"/>
    <w:rsid w:val="00C81F6C"/>
    <w:rsid w:val="00C91F95"/>
    <w:rsid w:val="00C96E44"/>
    <w:rsid w:val="00CA0CDD"/>
    <w:rsid w:val="00CB6304"/>
    <w:rsid w:val="00CD6657"/>
    <w:rsid w:val="00CE3867"/>
    <w:rsid w:val="00CF4115"/>
    <w:rsid w:val="00CF529E"/>
    <w:rsid w:val="00D10F87"/>
    <w:rsid w:val="00D125E5"/>
    <w:rsid w:val="00D41E1D"/>
    <w:rsid w:val="00D8119D"/>
    <w:rsid w:val="00D81470"/>
    <w:rsid w:val="00DD1103"/>
    <w:rsid w:val="00DD6ACD"/>
    <w:rsid w:val="00DD7D6D"/>
    <w:rsid w:val="00DE369E"/>
    <w:rsid w:val="00E367BB"/>
    <w:rsid w:val="00E41831"/>
    <w:rsid w:val="00E555B8"/>
    <w:rsid w:val="00E7728D"/>
    <w:rsid w:val="00E93649"/>
    <w:rsid w:val="00E93EA0"/>
    <w:rsid w:val="00EB289A"/>
    <w:rsid w:val="00EB6CEE"/>
    <w:rsid w:val="00EB793A"/>
    <w:rsid w:val="00EC7371"/>
    <w:rsid w:val="00EC7E00"/>
    <w:rsid w:val="00ED5C02"/>
    <w:rsid w:val="00EE355D"/>
    <w:rsid w:val="00F54610"/>
    <w:rsid w:val="00F55EB1"/>
    <w:rsid w:val="00F603E5"/>
    <w:rsid w:val="00F61133"/>
    <w:rsid w:val="00F64DB9"/>
    <w:rsid w:val="00FD2C05"/>
    <w:rsid w:val="00FF4E50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AE2F9A"/>
  <w15:docId w15:val="{186F06B0-B3A2-4F0E-AB40-1CAD83ED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8B3189"/>
    <w:pPr>
      <w:spacing w:after="240"/>
    </w:pPr>
    <w:rPr>
      <w:rFonts w:ascii="Arial" w:hAnsi="Arial" w:cs="Arial"/>
      <w:lang w:val="es-ES" w:eastAsia="es-ES"/>
    </w:rPr>
  </w:style>
  <w:style w:type="paragraph" w:styleId="Ttulo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semiHidden/>
    <w:rsid w:val="004068AC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F55E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aconcuadrcula">
    <w:name w:val="Table Grid"/>
    <w:basedOn w:val="Tablanormal"/>
    <w:rsid w:val="00D10F87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716374"/>
  </w:style>
  <w:style w:type="character" w:styleId="Refdenotaalpi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Nmerodepgina">
    <w:name w:val="page number"/>
    <w:basedOn w:val="Fuentedeprrafopredeter"/>
    <w:rsid w:val="002E6F3F"/>
  </w:style>
  <w:style w:type="paragraph" w:styleId="Textodeglobo">
    <w:name w:val="Balloon Text"/>
    <w:basedOn w:val="Normal"/>
    <w:link w:val="TextodegloboCar"/>
    <w:rsid w:val="006E530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E5302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C73ECB"/>
    <w:rPr>
      <w:rFonts w:ascii="Arial" w:hAnsi="Arial" w:cs="Arial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73ECB"/>
    <w:rPr>
      <w:rFonts w:ascii="Arial" w:hAnsi="Arial" w:cs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casalla\Datos%20de%20programa\Microsoft\Plantillas\dep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depto.dot</Template>
  <TotalTime>112</TotalTime>
  <Pages>4</Pages>
  <Words>667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EDU</Company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rcasalla</dc:creator>
  <cp:lastModifiedBy>Omar Andres Herazo Ramirez</cp:lastModifiedBy>
  <cp:revision>22</cp:revision>
  <cp:lastPrinted>2004-06-30T14:22:00Z</cp:lastPrinted>
  <dcterms:created xsi:type="dcterms:W3CDTF">2015-06-12T19:17:00Z</dcterms:created>
  <dcterms:modified xsi:type="dcterms:W3CDTF">2017-02-14T03:25:00Z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EmailSubject">
    <vt:lpwstr>FMT-RequerimientoFuncional.doc</vt:lpwstr>
  </property>
  <property fmtid="{D5CDD505-2E9C-101B-9397-08002B2CF9AE}" pid="4" name="_AuthorEmail">
    <vt:lpwstr>rcasalla@uniandes.edu.co</vt:lpwstr>
  </property>
  <property fmtid="{D5CDD505-2E9C-101B-9397-08002B2CF9AE}" pid="5" name="_AuthorEmailDisplayName">
    <vt:lpwstr>Rubby Casallas</vt:lpwstr>
  </property>
  <property fmtid="{D5CDD505-2E9C-101B-9397-08002B2CF9AE}" pid="6" name="_ReviewingToolsShownOnce">
    <vt:lpwstr/>
  </property>
</Properties>
</file>
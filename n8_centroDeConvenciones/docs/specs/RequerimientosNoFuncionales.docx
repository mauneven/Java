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6462"/>
      </w:tblGrid>
      <w:tr w:rsidR="00A26592" w:rsidRPr="000439EA" w:rsidTr="00426DCA">
        <w:tc>
          <w:tcPr>
            <w:tcW w:w="3652" w:type="dxa"/>
            <w:shd w:val="clear" w:color="auto" w:fill="auto"/>
            <w:vAlign w:val="center"/>
          </w:tcPr>
          <w:p w:rsidR="00A26592" w:rsidRPr="000439EA" w:rsidRDefault="008E0DEB" w:rsidP="00426DC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 w:rsidRPr="00A26592">
              <w:rPr>
                <w:b w:val="0"/>
                <w:noProof/>
                <w:sz w:val="28"/>
                <w:szCs w:val="28"/>
                <w:lang w:val="es-CO" w:eastAsia="es-CO"/>
              </w:rPr>
              <w:drawing>
                <wp:inline distT="0" distB="0" distL="0" distR="0">
                  <wp:extent cx="762000" cy="571500"/>
                  <wp:effectExtent l="0" t="0" r="0" b="0"/>
                  <wp:docPr id="1" name="Imagen 1" descr="iconoCUPI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iconoCUPI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26592" w:rsidRPr="000439EA">
              <w:rPr>
                <w:b w:val="0"/>
                <w:bCs w:val="0"/>
                <w:sz w:val="28"/>
                <w:szCs w:val="28"/>
              </w:rPr>
              <w:t>Proyecto Cupi2</w:t>
            </w:r>
          </w:p>
        </w:tc>
        <w:tc>
          <w:tcPr>
            <w:tcW w:w="6462" w:type="dxa"/>
            <w:shd w:val="clear" w:color="auto" w:fill="auto"/>
            <w:vAlign w:val="center"/>
          </w:tcPr>
          <w:p w:rsidR="00A26592" w:rsidRPr="000439EA" w:rsidRDefault="00A26592" w:rsidP="00426DC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 w:rsidRPr="000439EA">
              <w:rPr>
                <w:b w:val="0"/>
                <w:bCs w:val="0"/>
                <w:sz w:val="28"/>
                <w:szCs w:val="28"/>
              </w:rPr>
              <w:t>ISIS-1204 Algorítmica y Programación</w:t>
            </w:r>
          </w:p>
          <w:p w:rsidR="00A26592" w:rsidRPr="000439EA" w:rsidRDefault="00A26592" w:rsidP="00426DC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 w:rsidRPr="000439EA">
              <w:rPr>
                <w:bCs w:val="0"/>
                <w:sz w:val="28"/>
                <w:szCs w:val="28"/>
              </w:rPr>
              <w:t>Requerimientos No Funcionales</w:t>
            </w:r>
          </w:p>
        </w:tc>
      </w:tr>
      <w:tr w:rsidR="00A26592" w:rsidRPr="000439EA" w:rsidTr="00426DCA">
        <w:tc>
          <w:tcPr>
            <w:tcW w:w="3652" w:type="dxa"/>
            <w:shd w:val="clear" w:color="auto" w:fill="auto"/>
            <w:vAlign w:val="center"/>
          </w:tcPr>
          <w:p w:rsidR="00A26592" w:rsidRPr="000439EA" w:rsidRDefault="00A26592" w:rsidP="00426DC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0439EA">
              <w:rPr>
                <w:b w:val="0"/>
                <w:bCs w:val="0"/>
                <w:sz w:val="24"/>
                <w:szCs w:val="24"/>
              </w:rPr>
              <w:t>Ejercicio:</w:t>
            </w:r>
          </w:p>
        </w:tc>
        <w:tc>
          <w:tcPr>
            <w:tcW w:w="6462" w:type="dxa"/>
            <w:shd w:val="clear" w:color="auto" w:fill="auto"/>
            <w:vAlign w:val="center"/>
          </w:tcPr>
          <w:p w:rsidR="00A26592" w:rsidRPr="00B35D53" w:rsidRDefault="00A26592" w:rsidP="00653D85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B35D53">
              <w:rPr>
                <w:b w:val="0"/>
                <w:bCs w:val="0"/>
                <w:sz w:val="24"/>
                <w:szCs w:val="24"/>
              </w:rPr>
              <w:t>n8_</w:t>
            </w:r>
            <w:r w:rsidR="00653D85">
              <w:rPr>
                <w:b w:val="0"/>
                <w:bCs w:val="0"/>
                <w:sz w:val="24"/>
                <w:szCs w:val="24"/>
              </w:rPr>
              <w:t>centroDeConvenciones</w:t>
            </w:r>
          </w:p>
        </w:tc>
      </w:tr>
      <w:tr w:rsidR="00A26592" w:rsidRPr="000439EA" w:rsidTr="00426DCA">
        <w:tc>
          <w:tcPr>
            <w:tcW w:w="3652" w:type="dxa"/>
            <w:shd w:val="clear" w:color="auto" w:fill="auto"/>
            <w:vAlign w:val="center"/>
          </w:tcPr>
          <w:p w:rsidR="00A26592" w:rsidRPr="000439EA" w:rsidRDefault="00A26592" w:rsidP="00426DC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0439EA">
              <w:rPr>
                <w:b w:val="0"/>
                <w:bCs w:val="0"/>
                <w:sz w:val="24"/>
                <w:szCs w:val="24"/>
              </w:rPr>
              <w:t>Autor:</w:t>
            </w:r>
          </w:p>
        </w:tc>
        <w:tc>
          <w:tcPr>
            <w:tcW w:w="6462" w:type="dxa"/>
            <w:shd w:val="clear" w:color="auto" w:fill="auto"/>
            <w:vAlign w:val="center"/>
          </w:tcPr>
          <w:p w:rsidR="00A26592" w:rsidRPr="00B35D53" w:rsidRDefault="00A26592" w:rsidP="00426DC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B35D53">
              <w:rPr>
                <w:b w:val="0"/>
                <w:bCs w:val="0"/>
                <w:sz w:val="24"/>
                <w:szCs w:val="24"/>
              </w:rPr>
              <w:t>Equipo Cupi2</w:t>
            </w:r>
          </w:p>
        </w:tc>
      </w:tr>
      <w:tr w:rsidR="00A26592" w:rsidRPr="000439EA" w:rsidTr="00426DCA">
        <w:tc>
          <w:tcPr>
            <w:tcW w:w="3652" w:type="dxa"/>
            <w:shd w:val="clear" w:color="auto" w:fill="auto"/>
            <w:vAlign w:val="center"/>
          </w:tcPr>
          <w:p w:rsidR="00A26592" w:rsidRPr="000439EA" w:rsidRDefault="00A0131D" w:rsidP="00426DC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Semestre</w:t>
            </w:r>
            <w:r w:rsidR="00A26592" w:rsidRPr="000439EA"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6462" w:type="dxa"/>
            <w:shd w:val="clear" w:color="auto" w:fill="auto"/>
            <w:vAlign w:val="center"/>
          </w:tcPr>
          <w:p w:rsidR="00A26592" w:rsidRPr="00B35D53" w:rsidRDefault="00A0131D" w:rsidP="00653D85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201</w:t>
            </w:r>
            <w:r w:rsidR="00653D85">
              <w:rPr>
                <w:b w:val="0"/>
                <w:bCs w:val="0"/>
                <w:sz w:val="24"/>
                <w:szCs w:val="24"/>
              </w:rPr>
              <w:t>7</w:t>
            </w:r>
            <w:bookmarkStart w:id="0" w:name="_GoBack"/>
            <w:bookmarkEnd w:id="0"/>
            <w:r>
              <w:rPr>
                <w:b w:val="0"/>
                <w:bCs w:val="0"/>
                <w:sz w:val="24"/>
                <w:szCs w:val="24"/>
              </w:rPr>
              <w:t>-2</w:t>
            </w:r>
          </w:p>
        </w:tc>
      </w:tr>
    </w:tbl>
    <w:p w:rsidR="007C331B" w:rsidRDefault="007C331B" w:rsidP="00D10F87">
      <w:pPr>
        <w:pStyle w:val="TituloPrincipla"/>
        <w:jc w:val="left"/>
        <w:rPr>
          <w:sz w:val="32"/>
          <w:szCs w:val="32"/>
        </w:rPr>
      </w:pPr>
    </w:p>
    <w:p w:rsidR="00C306EE" w:rsidRDefault="00623DF0" w:rsidP="0012641F">
      <w:pPr>
        <w:pStyle w:val="Ttulo1"/>
      </w:pPr>
      <w:r>
        <w:t>Listado de Requerimientos</w:t>
      </w:r>
      <w:r w:rsidR="0059618F">
        <w:t xml:space="preserve"> No Funcionales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26592" w:rsidRPr="00CB6304" w:rsidTr="00426DC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26592" w:rsidRPr="000B049C" w:rsidRDefault="00A26592" w:rsidP="00426DCA">
            <w:pPr>
              <w:pStyle w:val="TituloPrincipla"/>
              <w:spacing w:before="40" w:after="100"/>
              <w:jc w:val="left"/>
              <w:rPr>
                <w:sz w:val="22"/>
                <w:szCs w:val="22"/>
              </w:rPr>
            </w:pPr>
            <w:r w:rsidRPr="000B049C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shd w:val="clear" w:color="auto" w:fill="auto"/>
            <w:vAlign w:val="center"/>
          </w:tcPr>
          <w:p w:rsidR="00A26592" w:rsidRPr="000B049C" w:rsidRDefault="00A26592" w:rsidP="00426DCA">
            <w:pPr>
              <w:pStyle w:val="TituloPrincipla"/>
              <w:spacing w:before="40"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Guardar el estado del programa</w:t>
            </w:r>
          </w:p>
        </w:tc>
      </w:tr>
      <w:tr w:rsidR="00A26592" w:rsidRPr="00CB6304" w:rsidTr="00426DC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26592" w:rsidRPr="000439EA" w:rsidRDefault="00A26592" w:rsidP="00426DCA">
            <w:pPr>
              <w:pStyle w:val="TituloPrincipla"/>
              <w:spacing w:before="40" w:after="100"/>
              <w:jc w:val="left"/>
              <w:rPr>
                <w:sz w:val="22"/>
                <w:szCs w:val="22"/>
              </w:rPr>
            </w:pPr>
            <w:r w:rsidRPr="000439EA">
              <w:rPr>
                <w:sz w:val="22"/>
                <w:szCs w:val="22"/>
              </w:rPr>
              <w:t>Tipo</w:t>
            </w:r>
          </w:p>
        </w:tc>
        <w:tc>
          <w:tcPr>
            <w:tcW w:w="8003" w:type="dxa"/>
            <w:shd w:val="clear" w:color="auto" w:fill="auto"/>
            <w:vAlign w:val="center"/>
          </w:tcPr>
          <w:p w:rsidR="00A26592" w:rsidRPr="000439EA" w:rsidRDefault="00A26592" w:rsidP="00426DCA">
            <w:pPr>
              <w:pStyle w:val="TituloPrincipla"/>
              <w:spacing w:before="40" w:after="100"/>
              <w:jc w:val="left"/>
              <w:rPr>
                <w:sz w:val="18"/>
                <w:szCs w:val="18"/>
              </w:rPr>
            </w:pPr>
            <w:r w:rsidRPr="000439EA">
              <w:rPr>
                <w:b w:val="0"/>
                <w:sz w:val="18"/>
                <w:szCs w:val="18"/>
              </w:rPr>
              <w:t>Persistencia.</w:t>
            </w:r>
          </w:p>
        </w:tc>
      </w:tr>
      <w:tr w:rsidR="00A26592" w:rsidRPr="000439EA" w:rsidTr="00426DCA">
        <w:trPr>
          <w:trHeight w:val="70"/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26592" w:rsidRPr="000439EA" w:rsidRDefault="00A26592" w:rsidP="00426DCA">
            <w:pPr>
              <w:pStyle w:val="TituloPrincipla"/>
              <w:spacing w:before="40" w:after="100"/>
              <w:jc w:val="left"/>
              <w:rPr>
                <w:sz w:val="22"/>
                <w:szCs w:val="22"/>
              </w:rPr>
            </w:pPr>
            <w:r w:rsidRPr="000439EA">
              <w:rPr>
                <w:sz w:val="22"/>
                <w:szCs w:val="22"/>
              </w:rPr>
              <w:t>Descripción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6592" w:rsidRDefault="00A26592" w:rsidP="00A26592">
            <w:pPr>
              <w:pStyle w:val="TituloPrincipla"/>
              <w:numPr>
                <w:ilvl w:val="0"/>
                <w:numId w:val="1"/>
              </w:numPr>
              <w:suppressAutoHyphens/>
              <w:snapToGrid w:val="0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La información del modelo del mundo debe ser persistente.</w:t>
            </w:r>
          </w:p>
          <w:p w:rsidR="00A26592" w:rsidRDefault="00A26592" w:rsidP="00A26592">
            <w:pPr>
              <w:pStyle w:val="TituloPrincipla"/>
              <w:numPr>
                <w:ilvl w:val="0"/>
                <w:numId w:val="1"/>
              </w:numPr>
              <w:suppressAutoHyphens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proceso de hacer persistente la información debe ser transparente para el usuario (no participa en el proceso).</w:t>
            </w:r>
          </w:p>
          <w:p w:rsidR="00A26592" w:rsidRPr="000439EA" w:rsidRDefault="00A26592" w:rsidP="00A26592">
            <w:pPr>
              <w:pStyle w:val="TituloPrincipla"/>
              <w:numPr>
                <w:ilvl w:val="0"/>
                <w:numId w:val="1"/>
              </w:numPr>
              <w:spacing w:before="40"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deben usar archivos serializados para almacenar la información una vez el programa haya terminado su ejecución.</w:t>
            </w:r>
          </w:p>
        </w:tc>
      </w:tr>
    </w:tbl>
    <w:p w:rsidR="00A26592" w:rsidRPr="00B523AA" w:rsidRDefault="00A26592" w:rsidP="006E2BD2">
      <w:pPr>
        <w:pStyle w:val="TituloPrincipla"/>
        <w:jc w:val="left"/>
      </w:pPr>
    </w:p>
    <w:sectPr w:rsidR="00A26592" w:rsidRPr="00B523AA" w:rsidSect="002E6F3F">
      <w:footerReference w:type="even" r:id="rId9"/>
      <w:footerReference w:type="default" r:id="rId10"/>
      <w:headerReference w:type="first" r:id="rId11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FD7" w:rsidRDefault="00AB1FD7">
      <w:r>
        <w:separator/>
      </w:r>
    </w:p>
  </w:endnote>
  <w:endnote w:type="continuationSeparator" w:id="0">
    <w:p w:rsidR="00AB1FD7" w:rsidRDefault="00AB1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6AD" w:rsidRDefault="006036AD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036AD" w:rsidRDefault="006036AD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6AD" w:rsidRDefault="006036AD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53D85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036AD" w:rsidRPr="002E6F3F" w:rsidRDefault="008E0DEB" w:rsidP="00716374">
    <w:pPr>
      <w:pStyle w:val="Piedepgina"/>
      <w:jc w:val="both"/>
      <w:rPr>
        <w:rFonts w:ascii="Book Antiqua" w:hAnsi="Book Antiqua" w:cs="Times New Roman"/>
      </w:rPr>
    </w:pPr>
    <w:r>
      <w:rPr>
        <w:noProof/>
        <w:lang w:val="es-CO" w:eastAsia="es-C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7620</wp:posOffset>
          </wp:positionH>
          <wp:positionV relativeFrom="paragraph">
            <wp:align>top</wp:align>
          </wp:positionV>
          <wp:extent cx="234950" cy="264160"/>
          <wp:effectExtent l="0" t="0" r="0" b="2540"/>
          <wp:wrapSquare wrapText="bothSides"/>
          <wp:docPr id="16" name="Imagen 16" descr="uniand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uniand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950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036AD">
      <w:rPr>
        <w:rFonts w:ascii="Book Antiqua" w:hAnsi="Book Antiqua" w:cs="Times New Roman"/>
      </w:rPr>
      <w:t xml:space="preserve">           </w:t>
    </w:r>
    <w:r w:rsidR="008C4DC6">
      <w:rPr>
        <w:rFonts w:ascii="Book Antiqua" w:hAnsi="Book Antiqua" w:cs="Times New Roman"/>
      </w:rPr>
      <w:t xml:space="preserve">Proyecto CUPI2 - </w:t>
    </w:r>
    <w:r w:rsidR="008C4DC6" w:rsidRPr="002E6F3F">
      <w:rPr>
        <w:rFonts w:ascii="Book Antiqua" w:hAnsi="Book Antiqua" w:cs="Times New Roman"/>
      </w:rPr>
      <w:t>Universidad de los Andes</w:t>
    </w:r>
    <w:r w:rsidR="008C4DC6">
      <w:rPr>
        <w:rFonts w:ascii="Book Antiqua" w:hAnsi="Book Antiqua" w:cs="Times New Roman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FD7" w:rsidRDefault="00AB1FD7">
      <w:r>
        <w:separator/>
      </w:r>
    </w:p>
  </w:footnote>
  <w:footnote w:type="continuationSeparator" w:id="0">
    <w:p w:rsidR="00AB1FD7" w:rsidRDefault="00AB1F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6AD" w:rsidRDefault="006036AD" w:rsidP="008B3189">
    <w:pPr>
      <w:pStyle w:val="Encabezado"/>
      <w:spacing w:after="60"/>
      <w:rPr>
        <w:b/>
        <w:sz w:val="24"/>
        <w:szCs w:val="24"/>
      </w:rPr>
    </w:pPr>
  </w:p>
  <w:p w:rsidR="006036AD" w:rsidRDefault="006036AD" w:rsidP="008B3189">
    <w:pPr>
      <w:pStyle w:val="Encabezado"/>
      <w:spacing w:after="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858D7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5928D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97C85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A86C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C586C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4A2B8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4A8DF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042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9E5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3E80D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</w:abstractNum>
  <w:abstractNum w:abstractNumId="11">
    <w:nsid w:val="03987E35"/>
    <w:multiLevelType w:val="hybridMultilevel"/>
    <w:tmpl w:val="84728DBC"/>
    <w:lvl w:ilvl="0" w:tplc="9EDE496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EB1"/>
    <w:rsid w:val="000026D7"/>
    <w:rsid w:val="00004737"/>
    <w:rsid w:val="000074D2"/>
    <w:rsid w:val="0001216F"/>
    <w:rsid w:val="0002745F"/>
    <w:rsid w:val="00060683"/>
    <w:rsid w:val="00063391"/>
    <w:rsid w:val="00065525"/>
    <w:rsid w:val="00093055"/>
    <w:rsid w:val="000A102D"/>
    <w:rsid w:val="000A308D"/>
    <w:rsid w:val="000B049C"/>
    <w:rsid w:val="000B0A4F"/>
    <w:rsid w:val="000E0DBC"/>
    <w:rsid w:val="000E41BA"/>
    <w:rsid w:val="000E5610"/>
    <w:rsid w:val="0012641F"/>
    <w:rsid w:val="0013337D"/>
    <w:rsid w:val="00137A91"/>
    <w:rsid w:val="0019234F"/>
    <w:rsid w:val="00196E9A"/>
    <w:rsid w:val="001A63E5"/>
    <w:rsid w:val="001B6522"/>
    <w:rsid w:val="001D3C23"/>
    <w:rsid w:val="001D6A43"/>
    <w:rsid w:val="001F1862"/>
    <w:rsid w:val="00213779"/>
    <w:rsid w:val="002225E4"/>
    <w:rsid w:val="002958A6"/>
    <w:rsid w:val="002B18AA"/>
    <w:rsid w:val="002D0189"/>
    <w:rsid w:val="002D5AA7"/>
    <w:rsid w:val="002E6F3F"/>
    <w:rsid w:val="002F744E"/>
    <w:rsid w:val="0030175A"/>
    <w:rsid w:val="00304521"/>
    <w:rsid w:val="00304777"/>
    <w:rsid w:val="00306A3F"/>
    <w:rsid w:val="003578EC"/>
    <w:rsid w:val="00376D1B"/>
    <w:rsid w:val="003A5B7B"/>
    <w:rsid w:val="003B4633"/>
    <w:rsid w:val="003B5884"/>
    <w:rsid w:val="003F0B87"/>
    <w:rsid w:val="003F23C3"/>
    <w:rsid w:val="003F2E4E"/>
    <w:rsid w:val="004006E7"/>
    <w:rsid w:val="004068AC"/>
    <w:rsid w:val="004239B9"/>
    <w:rsid w:val="00424220"/>
    <w:rsid w:val="00426DCA"/>
    <w:rsid w:val="00431529"/>
    <w:rsid w:val="004332AC"/>
    <w:rsid w:val="004647D9"/>
    <w:rsid w:val="0047355C"/>
    <w:rsid w:val="00494C07"/>
    <w:rsid w:val="004A159D"/>
    <w:rsid w:val="004A5ADC"/>
    <w:rsid w:val="004C5AA4"/>
    <w:rsid w:val="004C6A21"/>
    <w:rsid w:val="004E21C3"/>
    <w:rsid w:val="004F0DB3"/>
    <w:rsid w:val="00513829"/>
    <w:rsid w:val="00523C6D"/>
    <w:rsid w:val="00535D68"/>
    <w:rsid w:val="00547878"/>
    <w:rsid w:val="0056179F"/>
    <w:rsid w:val="00583D08"/>
    <w:rsid w:val="005934AA"/>
    <w:rsid w:val="00593FD8"/>
    <w:rsid w:val="00595B90"/>
    <w:rsid w:val="0059618F"/>
    <w:rsid w:val="005C459A"/>
    <w:rsid w:val="005E1E4A"/>
    <w:rsid w:val="006036AD"/>
    <w:rsid w:val="00623DF0"/>
    <w:rsid w:val="00637D62"/>
    <w:rsid w:val="0065183D"/>
    <w:rsid w:val="00653D85"/>
    <w:rsid w:val="00654EA2"/>
    <w:rsid w:val="00661A9D"/>
    <w:rsid w:val="00667FA2"/>
    <w:rsid w:val="006700B8"/>
    <w:rsid w:val="00682129"/>
    <w:rsid w:val="00695C9B"/>
    <w:rsid w:val="00697733"/>
    <w:rsid w:val="006B1499"/>
    <w:rsid w:val="006E2BD2"/>
    <w:rsid w:val="006F6A6B"/>
    <w:rsid w:val="007007F9"/>
    <w:rsid w:val="00705FA5"/>
    <w:rsid w:val="00714B5F"/>
    <w:rsid w:val="00716374"/>
    <w:rsid w:val="00753B29"/>
    <w:rsid w:val="007900EE"/>
    <w:rsid w:val="00795080"/>
    <w:rsid w:val="007953ED"/>
    <w:rsid w:val="007A104E"/>
    <w:rsid w:val="007A2107"/>
    <w:rsid w:val="007A6D84"/>
    <w:rsid w:val="007B49A2"/>
    <w:rsid w:val="007C331B"/>
    <w:rsid w:val="007D0FE8"/>
    <w:rsid w:val="00807027"/>
    <w:rsid w:val="00811C89"/>
    <w:rsid w:val="00814039"/>
    <w:rsid w:val="00821D69"/>
    <w:rsid w:val="008366AA"/>
    <w:rsid w:val="0084312D"/>
    <w:rsid w:val="008670FB"/>
    <w:rsid w:val="00872F93"/>
    <w:rsid w:val="008767EC"/>
    <w:rsid w:val="00893AD3"/>
    <w:rsid w:val="008B3189"/>
    <w:rsid w:val="008C031F"/>
    <w:rsid w:val="008C4AE2"/>
    <w:rsid w:val="008C4DC6"/>
    <w:rsid w:val="008D3155"/>
    <w:rsid w:val="008E0DEB"/>
    <w:rsid w:val="008E3597"/>
    <w:rsid w:val="008F3639"/>
    <w:rsid w:val="008F5288"/>
    <w:rsid w:val="00907778"/>
    <w:rsid w:val="009124D1"/>
    <w:rsid w:val="009158B6"/>
    <w:rsid w:val="00925763"/>
    <w:rsid w:val="00944FD7"/>
    <w:rsid w:val="0095099E"/>
    <w:rsid w:val="009561BF"/>
    <w:rsid w:val="00960A58"/>
    <w:rsid w:val="0096224B"/>
    <w:rsid w:val="009A1919"/>
    <w:rsid w:val="009A1D65"/>
    <w:rsid w:val="009A25C3"/>
    <w:rsid w:val="009B3764"/>
    <w:rsid w:val="009F34D9"/>
    <w:rsid w:val="00A0131D"/>
    <w:rsid w:val="00A025E0"/>
    <w:rsid w:val="00A26592"/>
    <w:rsid w:val="00A26E22"/>
    <w:rsid w:val="00A27CBA"/>
    <w:rsid w:val="00A40BE9"/>
    <w:rsid w:val="00A562AC"/>
    <w:rsid w:val="00A818D4"/>
    <w:rsid w:val="00A87BCE"/>
    <w:rsid w:val="00A93D2E"/>
    <w:rsid w:val="00AA4D9C"/>
    <w:rsid w:val="00AB168B"/>
    <w:rsid w:val="00AB1FD7"/>
    <w:rsid w:val="00AD4C11"/>
    <w:rsid w:val="00AF257B"/>
    <w:rsid w:val="00AF4694"/>
    <w:rsid w:val="00AF4DA4"/>
    <w:rsid w:val="00B22D94"/>
    <w:rsid w:val="00B3326D"/>
    <w:rsid w:val="00B523AA"/>
    <w:rsid w:val="00B5776D"/>
    <w:rsid w:val="00B665A1"/>
    <w:rsid w:val="00B956FE"/>
    <w:rsid w:val="00BA3708"/>
    <w:rsid w:val="00BC51BA"/>
    <w:rsid w:val="00C169CD"/>
    <w:rsid w:val="00C306EE"/>
    <w:rsid w:val="00C366A4"/>
    <w:rsid w:val="00C548BC"/>
    <w:rsid w:val="00C64C08"/>
    <w:rsid w:val="00C91F95"/>
    <w:rsid w:val="00C94148"/>
    <w:rsid w:val="00CA0CDD"/>
    <w:rsid w:val="00CB443B"/>
    <w:rsid w:val="00CB6304"/>
    <w:rsid w:val="00CD6657"/>
    <w:rsid w:val="00CE3867"/>
    <w:rsid w:val="00D10F87"/>
    <w:rsid w:val="00D24EA7"/>
    <w:rsid w:val="00D41E1D"/>
    <w:rsid w:val="00D50AE7"/>
    <w:rsid w:val="00D55B0B"/>
    <w:rsid w:val="00D712C7"/>
    <w:rsid w:val="00D80A56"/>
    <w:rsid w:val="00D8119D"/>
    <w:rsid w:val="00D81470"/>
    <w:rsid w:val="00D91DC0"/>
    <w:rsid w:val="00DD6ACD"/>
    <w:rsid w:val="00DE369E"/>
    <w:rsid w:val="00DE6606"/>
    <w:rsid w:val="00E367BB"/>
    <w:rsid w:val="00E555B8"/>
    <w:rsid w:val="00E953CB"/>
    <w:rsid w:val="00EB289A"/>
    <w:rsid w:val="00EB6CEE"/>
    <w:rsid w:val="00EB793A"/>
    <w:rsid w:val="00EC7371"/>
    <w:rsid w:val="00EC787D"/>
    <w:rsid w:val="00EC7E00"/>
    <w:rsid w:val="00ED5C02"/>
    <w:rsid w:val="00EE355D"/>
    <w:rsid w:val="00EF42FE"/>
    <w:rsid w:val="00F0227A"/>
    <w:rsid w:val="00F207B0"/>
    <w:rsid w:val="00F2168E"/>
    <w:rsid w:val="00F22770"/>
    <w:rsid w:val="00F32F26"/>
    <w:rsid w:val="00F54610"/>
    <w:rsid w:val="00F55EB1"/>
    <w:rsid w:val="00F61133"/>
    <w:rsid w:val="00F61360"/>
    <w:rsid w:val="00F62D45"/>
    <w:rsid w:val="00F64DB9"/>
    <w:rsid w:val="00F71767"/>
    <w:rsid w:val="00F916E7"/>
    <w:rsid w:val="00FA2057"/>
    <w:rsid w:val="00FD2C05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semiHidden/>
    <w:rsid w:val="004068AC"/>
    <w:rPr>
      <w:rFonts w:cs="Times New Roman"/>
    </w:rPr>
  </w:style>
  <w:style w:type="paragraph" w:styleId="Encabezado">
    <w:name w:val="header"/>
    <w:basedOn w:val="Normal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paragraph" w:styleId="Textodeglobo">
    <w:name w:val="Balloon Text"/>
    <w:basedOn w:val="Normal"/>
    <w:link w:val="TextodegloboCar"/>
    <w:rsid w:val="00376D1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76D1B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semiHidden/>
    <w:rsid w:val="004068AC"/>
    <w:rPr>
      <w:rFonts w:cs="Times New Roman"/>
    </w:rPr>
  </w:style>
  <w:style w:type="paragraph" w:styleId="Encabezado">
    <w:name w:val="header"/>
    <w:basedOn w:val="Normal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paragraph" w:styleId="Textodeglobo">
    <w:name w:val="Balloon Text"/>
    <w:basedOn w:val="Normal"/>
    <w:link w:val="TextodegloboCar"/>
    <w:rsid w:val="00376D1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76D1B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depto</Template>
  <TotalTime>1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EDU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rcasalla</dc:creator>
  <cp:keywords/>
  <dc:description/>
  <cp:lastModifiedBy>Nychol BG</cp:lastModifiedBy>
  <cp:revision>6</cp:revision>
  <cp:lastPrinted>2004-06-30T14:22:00Z</cp:lastPrinted>
  <dcterms:created xsi:type="dcterms:W3CDTF">2015-07-13T21:27:00Z</dcterms:created>
  <dcterms:modified xsi:type="dcterms:W3CDTF">2017-02-06T21:31:00Z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
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6462"/>
      </w:tblGrid>
      <w:tr w:rsidR="0040073A" w:rsidRPr="00B35D53" w:rsidTr="00B35D53">
        <w:tc>
          <w:tcPr>
            <w:tcW w:w="3652" w:type="dxa"/>
            <w:shd w:val="clear" w:color="auto" w:fill="auto"/>
            <w:vAlign w:val="center"/>
          </w:tcPr>
          <w:p w:rsidR="0040073A" w:rsidRPr="00B35D53" w:rsidRDefault="00E33D84" w:rsidP="00400030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  <w:lang w:val="es-CO" w:eastAsia="es-CO"/>
              </w:rPr>
              <w:drawing>
                <wp:inline distT="0" distB="0" distL="0" distR="0">
                  <wp:extent cx="758825" cy="569595"/>
                  <wp:effectExtent l="0" t="0" r="3175" b="1905"/>
                  <wp:docPr id="1" name="Imagen 1" descr="icon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073A" w:rsidRPr="00B35D53"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40073A" w:rsidRPr="00B35D53" w:rsidRDefault="0040073A" w:rsidP="007541C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 w:val="0"/>
                <w:bCs w:val="0"/>
                <w:sz w:val="28"/>
                <w:szCs w:val="28"/>
              </w:rPr>
            </w:pPr>
            <w:r w:rsidRPr="00B35D53">
              <w:rPr>
                <w:b w:val="0"/>
                <w:bCs w:val="0"/>
                <w:sz w:val="28"/>
                <w:szCs w:val="28"/>
              </w:rPr>
              <w:t>ISIS-120</w:t>
            </w:r>
            <w:r w:rsidR="0018243A" w:rsidRPr="00B35D53">
              <w:rPr>
                <w:b w:val="0"/>
                <w:bCs w:val="0"/>
                <w:sz w:val="28"/>
                <w:szCs w:val="28"/>
              </w:rPr>
              <w:t>5</w:t>
            </w:r>
            <w:r w:rsidRPr="00B35D53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714CEA" w:rsidRPr="00B35D53">
              <w:rPr>
                <w:b w:val="0"/>
                <w:bCs w:val="0"/>
                <w:sz w:val="28"/>
                <w:szCs w:val="28"/>
              </w:rPr>
              <w:t>Algorítmica y Programación</w:t>
            </w:r>
            <w:r w:rsidR="0018243A" w:rsidRPr="00B35D53">
              <w:rPr>
                <w:b w:val="0"/>
                <w:bCs w:val="0"/>
                <w:sz w:val="28"/>
                <w:szCs w:val="28"/>
              </w:rPr>
              <w:t xml:space="preserve"> II</w:t>
            </w:r>
            <w:r w:rsidR="008D62D6" w:rsidRPr="00B35D53">
              <w:rPr>
                <w:b w:val="0"/>
                <w:bCs w:val="0"/>
                <w:sz w:val="28"/>
                <w:szCs w:val="28"/>
              </w:rPr>
              <w:br/>
            </w:r>
            <w:r w:rsidR="007541CA">
              <w:rPr>
                <w:bCs w:val="0"/>
                <w:sz w:val="28"/>
                <w:szCs w:val="28"/>
              </w:rPr>
              <w:t>Consideraciones adicionales de diseño</w:t>
            </w:r>
          </w:p>
        </w:tc>
      </w:tr>
      <w:tr w:rsidR="00D94FB8" w:rsidRPr="00B35D53" w:rsidTr="00B35D53">
        <w:tc>
          <w:tcPr>
            <w:tcW w:w="3652" w:type="dxa"/>
            <w:shd w:val="clear" w:color="auto" w:fill="auto"/>
            <w:vAlign w:val="center"/>
          </w:tcPr>
          <w:p w:rsidR="00D94FB8" w:rsidRPr="00B35D53" w:rsidRDefault="00D94FB8" w:rsidP="00400030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 w:val="0"/>
                <w:bCs w:val="0"/>
                <w:sz w:val="24"/>
                <w:szCs w:val="24"/>
              </w:rPr>
            </w:pPr>
            <w:r w:rsidRPr="00B35D53"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D94FB8" w:rsidRPr="00B35D53" w:rsidRDefault="00733870" w:rsidP="002D7DD7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 w:val="0"/>
                <w:bCs w:val="0"/>
                <w:sz w:val="24"/>
                <w:szCs w:val="24"/>
              </w:rPr>
            </w:pPr>
            <w:r w:rsidRPr="00B35D53">
              <w:rPr>
                <w:b w:val="0"/>
                <w:bCs w:val="0"/>
                <w:sz w:val="24"/>
                <w:szCs w:val="24"/>
              </w:rPr>
              <w:t>n8</w:t>
            </w:r>
            <w:r w:rsidR="002D7DD7">
              <w:rPr>
                <w:b w:val="0"/>
                <w:bCs w:val="0"/>
                <w:sz w:val="24"/>
                <w:szCs w:val="24"/>
              </w:rPr>
              <w:t>_CentroDeConvenciones</w:t>
            </w:r>
          </w:p>
        </w:tc>
      </w:tr>
      <w:tr w:rsidR="0040073A" w:rsidRPr="00B35D53" w:rsidTr="00B35D53">
        <w:tc>
          <w:tcPr>
            <w:tcW w:w="3652" w:type="dxa"/>
            <w:shd w:val="clear" w:color="auto" w:fill="auto"/>
            <w:vAlign w:val="center"/>
          </w:tcPr>
          <w:p w:rsidR="0040073A" w:rsidRPr="00B35D53" w:rsidRDefault="0040073A" w:rsidP="00400030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 w:val="0"/>
                <w:bCs w:val="0"/>
                <w:sz w:val="24"/>
                <w:szCs w:val="24"/>
              </w:rPr>
            </w:pPr>
            <w:r w:rsidRPr="00B35D53">
              <w:rPr>
                <w:b w:val="0"/>
                <w:bCs w:val="0"/>
                <w:sz w:val="24"/>
                <w:szCs w:val="24"/>
              </w:rPr>
              <w:t>Autor</w:t>
            </w:r>
            <w:r w:rsidR="00D94FB8" w:rsidRPr="00B35D53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40073A" w:rsidRPr="00B35D53" w:rsidRDefault="00733870" w:rsidP="00E26AC9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 w:val="0"/>
                <w:bCs w:val="0"/>
                <w:sz w:val="24"/>
                <w:szCs w:val="24"/>
              </w:rPr>
            </w:pPr>
            <w:r w:rsidRPr="00B35D53">
              <w:rPr>
                <w:b w:val="0"/>
                <w:bCs w:val="0"/>
                <w:sz w:val="24"/>
                <w:szCs w:val="24"/>
              </w:rPr>
              <w:t>Equipo Cupi2</w:t>
            </w:r>
          </w:p>
        </w:tc>
      </w:tr>
      <w:tr w:rsidR="0040073A" w:rsidRPr="00B35D53" w:rsidTr="00B35D53">
        <w:tc>
          <w:tcPr>
            <w:tcW w:w="3652" w:type="dxa"/>
            <w:shd w:val="clear" w:color="auto" w:fill="auto"/>
            <w:vAlign w:val="center"/>
          </w:tcPr>
          <w:p w:rsidR="0040073A" w:rsidRPr="00B35D53" w:rsidRDefault="00BD5390" w:rsidP="00400030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Semestre</w:t>
            </w:r>
            <w:r w:rsidR="00D94FB8" w:rsidRPr="00B35D53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40073A" w:rsidRPr="00B35D53" w:rsidRDefault="002D7DD7" w:rsidP="002D7DD7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2017</w:t>
            </w:r>
            <w:r w:rsidR="00DB4CB2"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</w:tr>
    </w:tbl>
    <w:p w:rsidR="0052006A" w:rsidRDefault="0052006A" w:rsidP="00475DF0">
      <w:pPr>
        <w:spacing w:after="0"/>
        <w:ind w:left="708" w:hanging="708"/>
      </w:pPr>
    </w:p>
    <w:p w:rsidR="00020857" w:rsidRDefault="00020857" w:rsidP="00400030">
      <w:pPr>
        <w:spacing w:after="0"/>
        <w:rPr>
          <w:b/>
        </w:rPr>
      </w:pPr>
    </w:p>
    <w:p w:rsidR="00017F81" w:rsidRDefault="007541CA" w:rsidP="00400030">
      <w:pPr>
        <w:pStyle w:val="Ttulo1"/>
        <w:pBdr>
          <w:top w:val="single" w:sz="4" w:space="1" w:color="auto"/>
          <w:left w:val="single" w:sz="4" w:space="4" w:color="auto"/>
        </w:pBdr>
        <w:spacing w:before="0" w:after="0"/>
      </w:pPr>
      <w:r>
        <w:t>Manejo de e</w:t>
      </w:r>
      <w:r w:rsidR="00017F81">
        <w:t>xcepciones</w:t>
      </w:r>
      <w:r>
        <w:t xml:space="preserve"> propias</w:t>
      </w:r>
    </w:p>
    <w:p w:rsidR="00020857" w:rsidRDefault="00020857" w:rsidP="00400030">
      <w:pPr>
        <w:spacing w:after="0"/>
        <w:rPr>
          <w:b/>
        </w:rPr>
      </w:pPr>
    </w:p>
    <w:p w:rsidR="00017F81" w:rsidRDefault="00017F81" w:rsidP="00400030">
      <w:pPr>
        <w:spacing w:after="0"/>
        <w:jc w:val="both"/>
      </w:pPr>
      <w:r w:rsidRPr="00017F81">
        <w:t xml:space="preserve">Para tratar </w:t>
      </w:r>
      <w:r>
        <w:t>los errores específico</w:t>
      </w:r>
      <w:r w:rsidRPr="00017F81">
        <w:t xml:space="preserve">s que se presenten </w:t>
      </w:r>
      <w:r>
        <w:t xml:space="preserve">en la ejecución de la aplicación y poder asociar más información al </w:t>
      </w:r>
      <w:r w:rsidRPr="00017F81">
        <w:t>error</w:t>
      </w:r>
      <w:r>
        <w:t xml:space="preserve"> (no solo un mensaje de texto), c</w:t>
      </w:r>
      <w:r w:rsidRPr="00017F81">
        <w:t>lasificar errores en grupos y aplicar diferen</w:t>
      </w:r>
      <w:r>
        <w:t xml:space="preserve">tes estrategias de manejo de error, se ha decidido utilizar </w:t>
      </w:r>
      <w:r w:rsidRPr="00017F81">
        <w:t xml:space="preserve">clases propias de excepción. Estas son: PersistenciaException, </w:t>
      </w:r>
      <w:r w:rsidR="00E26AC9">
        <w:t>Formato</w:t>
      </w:r>
      <w:r w:rsidRPr="00017F81">
        <w:t>ArchivoException y</w:t>
      </w:r>
      <w:r w:rsidR="00172886">
        <w:t xml:space="preserve"> </w:t>
      </w:r>
      <w:r w:rsidR="001E7961">
        <w:t>Receta</w:t>
      </w:r>
      <w:r w:rsidR="00D00B70">
        <w:t>Tiene</w:t>
      </w:r>
      <w:r w:rsidR="001E7961">
        <w:t>Ingrediente</w:t>
      </w:r>
      <w:r w:rsidR="00172886" w:rsidRPr="00172886">
        <w:t>Exception</w:t>
      </w:r>
      <w:r w:rsidRPr="00017F81">
        <w:t>.</w:t>
      </w:r>
      <w:r>
        <w:t xml:space="preserve"> </w:t>
      </w:r>
    </w:p>
    <w:p w:rsidR="00044C85" w:rsidRDefault="00044C85" w:rsidP="00400030">
      <w:pPr>
        <w:spacing w:after="0"/>
        <w:jc w:val="both"/>
      </w:pPr>
    </w:p>
    <w:p w:rsidR="00044C85" w:rsidRPr="00044C85" w:rsidRDefault="00017F81" w:rsidP="00400030">
      <w:pPr>
        <w:numPr>
          <w:ilvl w:val="0"/>
          <w:numId w:val="10"/>
        </w:numPr>
        <w:spacing w:after="0"/>
        <w:rPr>
          <w:b/>
        </w:rPr>
      </w:pPr>
      <w:r w:rsidRPr="00044C85">
        <w:rPr>
          <w:b/>
        </w:rPr>
        <w:t>PersistenciaException</w:t>
      </w:r>
    </w:p>
    <w:p w:rsidR="00017F81" w:rsidRDefault="00017F81" w:rsidP="00400030">
      <w:pPr>
        <w:spacing w:after="0"/>
        <w:jc w:val="both"/>
      </w:pPr>
      <w:r w:rsidRPr="00044C85">
        <w:t xml:space="preserve">Es la clase de excepción que se lanza cuando se presenta un error </w:t>
      </w:r>
      <w:r w:rsidR="00F55AD9">
        <w:t xml:space="preserve">de serialización/deserialización, </w:t>
      </w:r>
      <w:r w:rsidRPr="00044C85">
        <w:t>al leer o escribir el archivo binario con la información del estado del mundo. El mensaje asociado con la excepción describe el problema que se presentó.</w:t>
      </w:r>
    </w:p>
    <w:p w:rsidR="00400030" w:rsidRPr="00044C85" w:rsidRDefault="00400030" w:rsidP="00400030">
      <w:pPr>
        <w:spacing w:after="0"/>
        <w:jc w:val="both"/>
      </w:pPr>
    </w:p>
    <w:p w:rsidR="00044C85" w:rsidRPr="00044C85" w:rsidRDefault="00E26AC9" w:rsidP="00400030">
      <w:pPr>
        <w:numPr>
          <w:ilvl w:val="0"/>
          <w:numId w:val="10"/>
        </w:numPr>
        <w:spacing w:after="0"/>
        <w:rPr>
          <w:b/>
        </w:rPr>
      </w:pPr>
      <w:r>
        <w:rPr>
          <w:b/>
        </w:rPr>
        <w:t>Formato</w:t>
      </w:r>
      <w:r w:rsidR="00017F81" w:rsidRPr="00044C85">
        <w:rPr>
          <w:b/>
        </w:rPr>
        <w:t>Archivo</w:t>
      </w:r>
      <w:r>
        <w:rPr>
          <w:b/>
        </w:rPr>
        <w:t>E</w:t>
      </w:r>
      <w:r w:rsidR="00017F81" w:rsidRPr="00044C85">
        <w:rPr>
          <w:b/>
        </w:rPr>
        <w:t>xception</w:t>
      </w:r>
    </w:p>
    <w:p w:rsidR="00017F81" w:rsidRDefault="00017F81" w:rsidP="00400030">
      <w:pPr>
        <w:spacing w:after="0"/>
        <w:jc w:val="both"/>
      </w:pPr>
      <w:r w:rsidRPr="00044C85">
        <w:t xml:space="preserve">Es la clase de excepción </w:t>
      </w:r>
      <w:r w:rsidR="00F10074">
        <w:t xml:space="preserve">que </w:t>
      </w:r>
      <w:r w:rsidR="002412B3">
        <w:t>indica</w:t>
      </w:r>
      <w:r w:rsidRPr="00044C85">
        <w:t xml:space="preserve"> que hubo un problema procesando el </w:t>
      </w:r>
      <w:r w:rsidR="00E26AC9">
        <w:t>archivo con la información de l</w:t>
      </w:r>
      <w:r w:rsidR="006C3116">
        <w:t>o</w:t>
      </w:r>
      <w:r w:rsidR="00F57504">
        <w:t xml:space="preserve">s </w:t>
      </w:r>
      <w:r w:rsidR="006C3116">
        <w:t>espacios</w:t>
      </w:r>
      <w:r w:rsidRPr="00044C85">
        <w:t>. El mensaje asociado con la excepción describe el problema que se presentó.</w:t>
      </w:r>
    </w:p>
    <w:p w:rsidR="00400030" w:rsidRPr="00044C85" w:rsidRDefault="00400030" w:rsidP="00400030">
      <w:pPr>
        <w:spacing w:after="0"/>
        <w:jc w:val="both"/>
      </w:pPr>
    </w:p>
    <w:p w:rsidR="00C64A48" w:rsidRPr="00C64A48" w:rsidRDefault="002D7DD7" w:rsidP="00C64A48">
      <w:pPr>
        <w:numPr>
          <w:ilvl w:val="0"/>
          <w:numId w:val="10"/>
        </w:numPr>
        <w:spacing w:after="0"/>
        <w:rPr>
          <w:b/>
        </w:rPr>
      </w:pPr>
      <w:r>
        <w:rPr>
          <w:b/>
        </w:rPr>
        <w:t>EspacioTieneEventoFechaException</w:t>
      </w:r>
    </w:p>
    <w:p w:rsidR="001B0492" w:rsidRDefault="002D7DD7" w:rsidP="001B0492">
      <w:pPr>
        <w:spacing w:after="0"/>
        <w:jc w:val="both"/>
      </w:pPr>
      <w:r>
        <w:t xml:space="preserve">Es la clase de excepción que se lanza cuando se intenta agregar un evento en </w:t>
      </w:r>
      <w:r w:rsidR="00F754C4">
        <w:t>d</w:t>
      </w:r>
      <w:r>
        <w:t>onde, para el mismo espacio</w:t>
      </w:r>
      <w:r w:rsidR="00F754C4">
        <w:t>, hay otro evento en la fecha dada.</w:t>
      </w:r>
      <w:r>
        <w:t xml:space="preserve"> El mensaje asociado a la e</w:t>
      </w:r>
      <w:r w:rsidR="006C3116">
        <w:t xml:space="preserve">xcepción indica el nombre del espacio </w:t>
      </w:r>
      <w:bookmarkStart w:id="0" w:name="_GoBack"/>
      <w:bookmarkEnd w:id="0"/>
      <w:r>
        <w:t>y el nombre del evento que se intentó agregar.</w:t>
      </w:r>
      <w:r w:rsidR="001B0492" w:rsidRPr="001B0492">
        <w:t xml:space="preserve"> </w:t>
      </w:r>
      <w:r w:rsidR="001B0492" w:rsidRPr="00400030">
        <w:t xml:space="preserve">Al crear la excepción, se registra el error en un archivo de log (ver </w:t>
      </w:r>
      <w:r w:rsidR="001B0492">
        <w:t>documento de descripción, sección “Persistencia”</w:t>
      </w:r>
      <w:r w:rsidR="001B0492" w:rsidRPr="00400030">
        <w:t>). Esta clase posee constantes, atributos y métodos propios, los cuales se describen a continuación.</w:t>
      </w:r>
    </w:p>
    <w:p w:rsidR="001B0492" w:rsidRDefault="001B0492" w:rsidP="001B0492">
      <w:pPr>
        <w:spacing w:after="0"/>
        <w:jc w:val="both"/>
      </w:pPr>
    </w:p>
    <w:p w:rsidR="001B0492" w:rsidRDefault="001B0492" w:rsidP="001B0492">
      <w:pPr>
        <w:spacing w:after="0"/>
        <w:jc w:val="both"/>
      </w:pPr>
      <w:r>
        <w:t>S</w:t>
      </w:r>
      <w:r w:rsidRPr="00400030">
        <w:t xml:space="preserve">e declara una constante de tipo String para guardar el nombre del archivo de log (registro de errores de elementos repetidos). </w:t>
      </w:r>
      <w:r w:rsidRPr="00400030">
        <w:rPr>
          <w:lang w:val="es-CO"/>
        </w:rPr>
        <w:t>Esta es</w:t>
      </w:r>
      <w:r>
        <w:rPr>
          <w:lang w:val="es-CO"/>
        </w:rPr>
        <w:t>:</w:t>
      </w:r>
      <w:r w:rsidRPr="00400030">
        <w:rPr>
          <w:lang w:val="es-CO"/>
        </w:rPr>
        <w:t xml:space="preserve"> LOG_FILE = "./data/error.log".</w:t>
      </w:r>
    </w:p>
    <w:p w:rsidR="001B0492" w:rsidRDefault="001B0492" w:rsidP="001B0492">
      <w:pPr>
        <w:spacing w:after="0"/>
        <w:jc w:val="both"/>
      </w:pPr>
    </w:p>
    <w:p w:rsidR="001B0492" w:rsidRPr="00400030" w:rsidRDefault="001B0492" w:rsidP="001B0492">
      <w:pPr>
        <w:spacing w:after="0"/>
        <w:jc w:val="both"/>
        <w:rPr>
          <w:lang w:val="es-CO"/>
        </w:rPr>
      </w:pPr>
      <w:r>
        <w:rPr>
          <w:lang w:val="es-CO"/>
        </w:rPr>
        <w:t>El atributo utilizado es el nombre del espacio, y el nombre del evento que se intentó agregar.</w:t>
      </w:r>
    </w:p>
    <w:p w:rsidR="001B0492" w:rsidRDefault="001B0492" w:rsidP="001B0492">
      <w:pPr>
        <w:spacing w:after="0"/>
        <w:jc w:val="both"/>
        <w:rPr>
          <w:lang w:val="es-CO"/>
        </w:rPr>
      </w:pPr>
    </w:p>
    <w:p w:rsidR="001B0492" w:rsidRPr="00400030" w:rsidRDefault="001B0492" w:rsidP="001B0492">
      <w:pPr>
        <w:spacing w:after="0"/>
        <w:jc w:val="both"/>
        <w:rPr>
          <w:lang w:val="es-CO"/>
        </w:rPr>
      </w:pPr>
      <w:r>
        <w:rPr>
          <w:lang w:val="es-CO"/>
        </w:rPr>
        <w:t>El método constructor, además de crear la excepción (con la instrucción super), debe registrar el error en el archivo de log.</w:t>
      </w:r>
    </w:p>
    <w:p w:rsidR="001B0492" w:rsidRPr="00400030" w:rsidRDefault="001B0492" w:rsidP="001B0492">
      <w:pPr>
        <w:spacing w:after="0"/>
        <w:rPr>
          <w:b/>
          <w:lang w:val="es-CO"/>
        </w:rPr>
      </w:pPr>
    </w:p>
    <w:p w:rsidR="001B0492" w:rsidRPr="003F62E0" w:rsidRDefault="001B0492" w:rsidP="001B0492">
      <w:pPr>
        <w:spacing w:after="0"/>
      </w:pPr>
    </w:p>
    <w:p w:rsidR="002D7DD7" w:rsidRDefault="002D7DD7" w:rsidP="007118DB">
      <w:pPr>
        <w:spacing w:after="0"/>
        <w:jc w:val="both"/>
      </w:pPr>
    </w:p>
    <w:p w:rsidR="002D7DD7" w:rsidRDefault="002D7DD7" w:rsidP="007118DB">
      <w:pPr>
        <w:spacing w:after="0"/>
        <w:jc w:val="both"/>
      </w:pPr>
    </w:p>
    <w:sectPr w:rsidR="002D7DD7" w:rsidSect="002E6F3F">
      <w:footerReference w:type="even" r:id="rId8"/>
      <w:footerReference w:type="default" r:id="rId9"/>
      <w:headerReference w:type="first" r:id="rId10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20C" w:rsidRDefault="0012520C">
      <w:r>
        <w:separator/>
      </w:r>
    </w:p>
  </w:endnote>
  <w:endnote w:type="continuationSeparator" w:id="0">
    <w:p w:rsidR="0012520C" w:rsidRDefault="0012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D30" w:rsidRDefault="00D65D30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65D30" w:rsidRDefault="00D65D30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D30" w:rsidRDefault="00D65D30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311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65D30" w:rsidRPr="002E6F3F" w:rsidRDefault="00E33D84" w:rsidP="00D7752B">
    <w:pPr>
      <w:pStyle w:val="Piedepgina"/>
      <w:jc w:val="both"/>
      <w:rPr>
        <w:rFonts w:ascii="Book Antiqua" w:hAnsi="Book Antiqua" w:cs="Times New Roman"/>
      </w:rPr>
    </w:pPr>
    <w:r>
      <w:rPr>
        <w:rFonts w:ascii="Book Antiqua" w:hAnsi="Book Antiqua" w:cs="Times New Roman"/>
        <w:noProof/>
        <w:lang w:val="es-CO" w:eastAsia="es-CO"/>
      </w:rPr>
      <w:drawing>
        <wp:anchor distT="0" distB="0" distL="114300" distR="114300" simplePos="0" relativeHeight="251657728" behindDoc="0" locked="0" layoutInCell="1" allowOverlap="1" wp14:anchorId="795A560C" wp14:editId="19A413DB">
          <wp:simplePos x="0" y="0"/>
          <wp:positionH relativeFrom="column">
            <wp:posOffset>6350</wp:posOffset>
          </wp:positionH>
          <wp:positionV relativeFrom="paragraph">
            <wp:align>top</wp:align>
          </wp:positionV>
          <wp:extent cx="245745" cy="273050"/>
          <wp:effectExtent l="0" t="0" r="1905" b="0"/>
          <wp:wrapSquare wrapText="bothSides"/>
          <wp:docPr id="16" name="Imagen 16" descr="unian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uniand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17C6">
      <w:rPr>
        <w:rFonts w:ascii="Book Antiqua" w:hAnsi="Book Antiqua" w:cs="Times New Roman"/>
      </w:rPr>
      <w:t xml:space="preserve">          </w:t>
    </w:r>
    <w:r w:rsidR="00D7752B">
      <w:rPr>
        <w:rFonts w:ascii="Book Antiqua" w:hAnsi="Book Antiqua" w:cs="Times New Roman"/>
      </w:rPr>
      <w:t xml:space="preserve">Proyecto CUPI2 - </w:t>
    </w:r>
    <w:r w:rsidR="00D7752B" w:rsidRPr="002E6F3F">
      <w:rPr>
        <w:rFonts w:ascii="Book Antiqua" w:hAnsi="Book Antiqua" w:cs="Times New Roman"/>
      </w:rPr>
      <w:t>Universidad de los Andes</w:t>
    </w:r>
    <w:r w:rsidR="00D7752B">
      <w:rPr>
        <w:rFonts w:ascii="Book Antiqua" w:hAnsi="Book Antiqua" w:cs="Times New Roman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20C" w:rsidRDefault="0012520C">
      <w:r>
        <w:separator/>
      </w:r>
    </w:p>
  </w:footnote>
  <w:footnote w:type="continuationSeparator" w:id="0">
    <w:p w:rsidR="0012520C" w:rsidRDefault="00125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D30" w:rsidRDefault="00D65D30" w:rsidP="008B3189">
    <w:pPr>
      <w:pStyle w:val="Encabezado"/>
      <w:spacing w:after="60"/>
      <w:rPr>
        <w:b/>
        <w:sz w:val="24"/>
        <w:szCs w:val="24"/>
      </w:rPr>
    </w:pPr>
  </w:p>
  <w:p w:rsidR="00D65D30" w:rsidRDefault="00D65D30" w:rsidP="008B3189">
    <w:pPr>
      <w:pStyle w:val="Encabezado"/>
      <w:spacing w:after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11D22"/>
    <w:multiLevelType w:val="hybridMultilevel"/>
    <w:tmpl w:val="BAB6596C"/>
    <w:lvl w:ilvl="0" w:tplc="4B2A16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B6153"/>
    <w:multiLevelType w:val="hybridMultilevel"/>
    <w:tmpl w:val="B9AC81B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E00738"/>
    <w:multiLevelType w:val="hybridMultilevel"/>
    <w:tmpl w:val="0D62DEB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302ABF"/>
    <w:multiLevelType w:val="hybridMultilevel"/>
    <w:tmpl w:val="3E1638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A22C7"/>
    <w:multiLevelType w:val="hybridMultilevel"/>
    <w:tmpl w:val="0D62DEB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48272A"/>
    <w:multiLevelType w:val="hybridMultilevel"/>
    <w:tmpl w:val="9F12FC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BC3B1A"/>
    <w:multiLevelType w:val="hybridMultilevel"/>
    <w:tmpl w:val="13B0CC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61C47"/>
    <w:multiLevelType w:val="hybridMultilevel"/>
    <w:tmpl w:val="0CD0D1C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582AA9"/>
    <w:multiLevelType w:val="hybridMultilevel"/>
    <w:tmpl w:val="BC8A7A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649A1"/>
    <w:multiLevelType w:val="hybridMultilevel"/>
    <w:tmpl w:val="79728B72"/>
    <w:lvl w:ilvl="0" w:tplc="4B2A16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0262E4"/>
    <w:multiLevelType w:val="hybridMultilevel"/>
    <w:tmpl w:val="28C8CB3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B1"/>
    <w:rsid w:val="00010F75"/>
    <w:rsid w:val="0001216F"/>
    <w:rsid w:val="00017F81"/>
    <w:rsid w:val="00020857"/>
    <w:rsid w:val="00026B72"/>
    <w:rsid w:val="0002745F"/>
    <w:rsid w:val="0004030D"/>
    <w:rsid w:val="00041297"/>
    <w:rsid w:val="00044C85"/>
    <w:rsid w:val="00060683"/>
    <w:rsid w:val="00093055"/>
    <w:rsid w:val="00093544"/>
    <w:rsid w:val="00094C44"/>
    <w:rsid w:val="00096ED2"/>
    <w:rsid w:val="000A102D"/>
    <w:rsid w:val="000A2195"/>
    <w:rsid w:val="000B0A4F"/>
    <w:rsid w:val="000B2101"/>
    <w:rsid w:val="000D140A"/>
    <w:rsid w:val="000D430E"/>
    <w:rsid w:val="000D68E5"/>
    <w:rsid w:val="000E0DBC"/>
    <w:rsid w:val="000E5610"/>
    <w:rsid w:val="000E5F6F"/>
    <w:rsid w:val="000F0420"/>
    <w:rsid w:val="00111F82"/>
    <w:rsid w:val="001127C5"/>
    <w:rsid w:val="00115191"/>
    <w:rsid w:val="0012520C"/>
    <w:rsid w:val="0012641F"/>
    <w:rsid w:val="0013337D"/>
    <w:rsid w:val="00137971"/>
    <w:rsid w:val="00167317"/>
    <w:rsid w:val="00172886"/>
    <w:rsid w:val="00176117"/>
    <w:rsid w:val="001807B8"/>
    <w:rsid w:val="0018243A"/>
    <w:rsid w:val="0019234F"/>
    <w:rsid w:val="00196E9A"/>
    <w:rsid w:val="001A63E5"/>
    <w:rsid w:val="001B0492"/>
    <w:rsid w:val="001D093B"/>
    <w:rsid w:val="001D3C23"/>
    <w:rsid w:val="001E7961"/>
    <w:rsid w:val="001F1862"/>
    <w:rsid w:val="00213779"/>
    <w:rsid w:val="00227CDD"/>
    <w:rsid w:val="002412B3"/>
    <w:rsid w:val="002421E7"/>
    <w:rsid w:val="00246D10"/>
    <w:rsid w:val="00263571"/>
    <w:rsid w:val="0027415C"/>
    <w:rsid w:val="00281937"/>
    <w:rsid w:val="002927B4"/>
    <w:rsid w:val="002958A6"/>
    <w:rsid w:val="002A4E1C"/>
    <w:rsid w:val="002B3B47"/>
    <w:rsid w:val="002B679E"/>
    <w:rsid w:val="002C29E9"/>
    <w:rsid w:val="002D7DD7"/>
    <w:rsid w:val="002E6F3F"/>
    <w:rsid w:val="002F22E2"/>
    <w:rsid w:val="002F2E1B"/>
    <w:rsid w:val="002F744E"/>
    <w:rsid w:val="00300970"/>
    <w:rsid w:val="0030175A"/>
    <w:rsid w:val="003017B7"/>
    <w:rsid w:val="00304521"/>
    <w:rsid w:val="00304777"/>
    <w:rsid w:val="00324D9B"/>
    <w:rsid w:val="003375AA"/>
    <w:rsid w:val="00344ED9"/>
    <w:rsid w:val="0035331D"/>
    <w:rsid w:val="00361F4B"/>
    <w:rsid w:val="0037631A"/>
    <w:rsid w:val="003778CA"/>
    <w:rsid w:val="00386C5E"/>
    <w:rsid w:val="003937EE"/>
    <w:rsid w:val="003A5B7B"/>
    <w:rsid w:val="003A6BFE"/>
    <w:rsid w:val="003B4633"/>
    <w:rsid w:val="003B5884"/>
    <w:rsid w:val="003D1A6A"/>
    <w:rsid w:val="003D6716"/>
    <w:rsid w:val="003F0B87"/>
    <w:rsid w:val="003F2E4E"/>
    <w:rsid w:val="003F62E0"/>
    <w:rsid w:val="00400030"/>
    <w:rsid w:val="0040073A"/>
    <w:rsid w:val="004068AC"/>
    <w:rsid w:val="00411B75"/>
    <w:rsid w:val="004239B9"/>
    <w:rsid w:val="00424220"/>
    <w:rsid w:val="00424233"/>
    <w:rsid w:val="004361A7"/>
    <w:rsid w:val="004408B9"/>
    <w:rsid w:val="00445AC9"/>
    <w:rsid w:val="00447702"/>
    <w:rsid w:val="00450CD1"/>
    <w:rsid w:val="00475DF0"/>
    <w:rsid w:val="00494C07"/>
    <w:rsid w:val="004A6368"/>
    <w:rsid w:val="004B35B1"/>
    <w:rsid w:val="004C2DA6"/>
    <w:rsid w:val="004C5AA4"/>
    <w:rsid w:val="004D6174"/>
    <w:rsid w:val="005010CB"/>
    <w:rsid w:val="00513829"/>
    <w:rsid w:val="0052006A"/>
    <w:rsid w:val="00523C6D"/>
    <w:rsid w:val="00524573"/>
    <w:rsid w:val="00533BBC"/>
    <w:rsid w:val="00547878"/>
    <w:rsid w:val="0055685A"/>
    <w:rsid w:val="0056179F"/>
    <w:rsid w:val="0058441D"/>
    <w:rsid w:val="005934AA"/>
    <w:rsid w:val="00593FD8"/>
    <w:rsid w:val="005956D5"/>
    <w:rsid w:val="005A17C6"/>
    <w:rsid w:val="005A74E2"/>
    <w:rsid w:val="005B710C"/>
    <w:rsid w:val="005C459A"/>
    <w:rsid w:val="005D3B1F"/>
    <w:rsid w:val="005E1E4A"/>
    <w:rsid w:val="005E3FEB"/>
    <w:rsid w:val="005E4A55"/>
    <w:rsid w:val="005E6300"/>
    <w:rsid w:val="005F08E8"/>
    <w:rsid w:val="00601EFE"/>
    <w:rsid w:val="006169E9"/>
    <w:rsid w:val="0065183D"/>
    <w:rsid w:val="00654EA2"/>
    <w:rsid w:val="00666191"/>
    <w:rsid w:val="00667FA2"/>
    <w:rsid w:val="0068268F"/>
    <w:rsid w:val="00684651"/>
    <w:rsid w:val="00692BF3"/>
    <w:rsid w:val="00695BB1"/>
    <w:rsid w:val="006974E7"/>
    <w:rsid w:val="00697A15"/>
    <w:rsid w:val="006A4880"/>
    <w:rsid w:val="006B1499"/>
    <w:rsid w:val="006B49EE"/>
    <w:rsid w:val="006C3116"/>
    <w:rsid w:val="006E2146"/>
    <w:rsid w:val="006F72FC"/>
    <w:rsid w:val="007007F9"/>
    <w:rsid w:val="0070327C"/>
    <w:rsid w:val="0070674F"/>
    <w:rsid w:val="007118DB"/>
    <w:rsid w:val="00714CEA"/>
    <w:rsid w:val="00716374"/>
    <w:rsid w:val="00721AB1"/>
    <w:rsid w:val="007267BE"/>
    <w:rsid w:val="007274D6"/>
    <w:rsid w:val="00733870"/>
    <w:rsid w:val="00737890"/>
    <w:rsid w:val="00737E61"/>
    <w:rsid w:val="0074171B"/>
    <w:rsid w:val="00747ECD"/>
    <w:rsid w:val="007530B4"/>
    <w:rsid w:val="007541CA"/>
    <w:rsid w:val="00757390"/>
    <w:rsid w:val="007621FB"/>
    <w:rsid w:val="007631BE"/>
    <w:rsid w:val="0077032B"/>
    <w:rsid w:val="00795080"/>
    <w:rsid w:val="007B0FC4"/>
    <w:rsid w:val="007B49A2"/>
    <w:rsid w:val="007C186C"/>
    <w:rsid w:val="007C331B"/>
    <w:rsid w:val="007D64A5"/>
    <w:rsid w:val="007E5281"/>
    <w:rsid w:val="007F1C88"/>
    <w:rsid w:val="007F4250"/>
    <w:rsid w:val="0080250B"/>
    <w:rsid w:val="00811F8A"/>
    <w:rsid w:val="00812982"/>
    <w:rsid w:val="00821D69"/>
    <w:rsid w:val="00837F72"/>
    <w:rsid w:val="0085612B"/>
    <w:rsid w:val="00865615"/>
    <w:rsid w:val="008670FB"/>
    <w:rsid w:val="008767EC"/>
    <w:rsid w:val="00891E5F"/>
    <w:rsid w:val="008B3189"/>
    <w:rsid w:val="008C031F"/>
    <w:rsid w:val="008C4AE2"/>
    <w:rsid w:val="008C50B8"/>
    <w:rsid w:val="008C64FC"/>
    <w:rsid w:val="008C65FC"/>
    <w:rsid w:val="008C6BF0"/>
    <w:rsid w:val="008D62D6"/>
    <w:rsid w:val="008D6FF2"/>
    <w:rsid w:val="008E39FA"/>
    <w:rsid w:val="008E5B26"/>
    <w:rsid w:val="008F233E"/>
    <w:rsid w:val="008F3639"/>
    <w:rsid w:val="008F5288"/>
    <w:rsid w:val="00902E71"/>
    <w:rsid w:val="00907778"/>
    <w:rsid w:val="009124D1"/>
    <w:rsid w:val="00914E64"/>
    <w:rsid w:val="009158B6"/>
    <w:rsid w:val="00915905"/>
    <w:rsid w:val="00944FD7"/>
    <w:rsid w:val="0095099E"/>
    <w:rsid w:val="00962C8E"/>
    <w:rsid w:val="009901F1"/>
    <w:rsid w:val="00993DF3"/>
    <w:rsid w:val="009A1D65"/>
    <w:rsid w:val="009A2293"/>
    <w:rsid w:val="009A25C3"/>
    <w:rsid w:val="009A7FBB"/>
    <w:rsid w:val="009B3764"/>
    <w:rsid w:val="009D00BD"/>
    <w:rsid w:val="009D50CC"/>
    <w:rsid w:val="009D69D0"/>
    <w:rsid w:val="009E0271"/>
    <w:rsid w:val="009F71F9"/>
    <w:rsid w:val="00A15DA9"/>
    <w:rsid w:val="00A20932"/>
    <w:rsid w:val="00A21CE4"/>
    <w:rsid w:val="00A27CBA"/>
    <w:rsid w:val="00A40BE9"/>
    <w:rsid w:val="00A44EAB"/>
    <w:rsid w:val="00A47458"/>
    <w:rsid w:val="00A54027"/>
    <w:rsid w:val="00A54A85"/>
    <w:rsid w:val="00A562AC"/>
    <w:rsid w:val="00A56762"/>
    <w:rsid w:val="00A87BCE"/>
    <w:rsid w:val="00A93D2E"/>
    <w:rsid w:val="00AA0C13"/>
    <w:rsid w:val="00AB69EF"/>
    <w:rsid w:val="00AB6B40"/>
    <w:rsid w:val="00AC4810"/>
    <w:rsid w:val="00AC4BED"/>
    <w:rsid w:val="00AD1F70"/>
    <w:rsid w:val="00AD76ED"/>
    <w:rsid w:val="00AE1F3D"/>
    <w:rsid w:val="00AF257B"/>
    <w:rsid w:val="00AF4694"/>
    <w:rsid w:val="00B15F7A"/>
    <w:rsid w:val="00B22D94"/>
    <w:rsid w:val="00B3495D"/>
    <w:rsid w:val="00B35D53"/>
    <w:rsid w:val="00B523AA"/>
    <w:rsid w:val="00B5776D"/>
    <w:rsid w:val="00B665A1"/>
    <w:rsid w:val="00B953D2"/>
    <w:rsid w:val="00BA3708"/>
    <w:rsid w:val="00BA461B"/>
    <w:rsid w:val="00BB18B2"/>
    <w:rsid w:val="00BD512F"/>
    <w:rsid w:val="00BD5390"/>
    <w:rsid w:val="00BD6487"/>
    <w:rsid w:val="00BE314B"/>
    <w:rsid w:val="00BF4425"/>
    <w:rsid w:val="00C00938"/>
    <w:rsid w:val="00C128C1"/>
    <w:rsid w:val="00C169CD"/>
    <w:rsid w:val="00C23B42"/>
    <w:rsid w:val="00C27E7D"/>
    <w:rsid w:val="00C306EE"/>
    <w:rsid w:val="00C44E37"/>
    <w:rsid w:val="00C64A48"/>
    <w:rsid w:val="00C71400"/>
    <w:rsid w:val="00C7580D"/>
    <w:rsid w:val="00C8456A"/>
    <w:rsid w:val="00C93CA1"/>
    <w:rsid w:val="00CA0CDD"/>
    <w:rsid w:val="00CB4A8D"/>
    <w:rsid w:val="00CB619D"/>
    <w:rsid w:val="00CB6304"/>
    <w:rsid w:val="00CC5710"/>
    <w:rsid w:val="00CC581C"/>
    <w:rsid w:val="00CD2EC8"/>
    <w:rsid w:val="00CD3000"/>
    <w:rsid w:val="00CE18BD"/>
    <w:rsid w:val="00CE549C"/>
    <w:rsid w:val="00CE6A4B"/>
    <w:rsid w:val="00CE7023"/>
    <w:rsid w:val="00CE79D4"/>
    <w:rsid w:val="00D00B70"/>
    <w:rsid w:val="00D00CC0"/>
    <w:rsid w:val="00D0652A"/>
    <w:rsid w:val="00D06E78"/>
    <w:rsid w:val="00D10F87"/>
    <w:rsid w:val="00D134E4"/>
    <w:rsid w:val="00D223A9"/>
    <w:rsid w:val="00D41E1D"/>
    <w:rsid w:val="00D53352"/>
    <w:rsid w:val="00D65D30"/>
    <w:rsid w:val="00D7752B"/>
    <w:rsid w:val="00D8119D"/>
    <w:rsid w:val="00D81470"/>
    <w:rsid w:val="00D94FB8"/>
    <w:rsid w:val="00DA037F"/>
    <w:rsid w:val="00DA3194"/>
    <w:rsid w:val="00DB232E"/>
    <w:rsid w:val="00DB4CB2"/>
    <w:rsid w:val="00DC5522"/>
    <w:rsid w:val="00DE369E"/>
    <w:rsid w:val="00DE3F5F"/>
    <w:rsid w:val="00E059B2"/>
    <w:rsid w:val="00E26AC9"/>
    <w:rsid w:val="00E33D84"/>
    <w:rsid w:val="00E367BB"/>
    <w:rsid w:val="00E46EC3"/>
    <w:rsid w:val="00E47154"/>
    <w:rsid w:val="00E50BF7"/>
    <w:rsid w:val="00E555B8"/>
    <w:rsid w:val="00E63E57"/>
    <w:rsid w:val="00E86F35"/>
    <w:rsid w:val="00EA32B2"/>
    <w:rsid w:val="00EB289A"/>
    <w:rsid w:val="00EB6CEE"/>
    <w:rsid w:val="00EB793A"/>
    <w:rsid w:val="00EC1E38"/>
    <w:rsid w:val="00EC29E1"/>
    <w:rsid w:val="00EC7E00"/>
    <w:rsid w:val="00ED154C"/>
    <w:rsid w:val="00ED5C02"/>
    <w:rsid w:val="00ED70D6"/>
    <w:rsid w:val="00EE355D"/>
    <w:rsid w:val="00EF11DA"/>
    <w:rsid w:val="00F10074"/>
    <w:rsid w:val="00F142DF"/>
    <w:rsid w:val="00F322AB"/>
    <w:rsid w:val="00F33C69"/>
    <w:rsid w:val="00F54610"/>
    <w:rsid w:val="00F55AD9"/>
    <w:rsid w:val="00F55EB1"/>
    <w:rsid w:val="00F57504"/>
    <w:rsid w:val="00F61133"/>
    <w:rsid w:val="00F62ED9"/>
    <w:rsid w:val="00F64DB9"/>
    <w:rsid w:val="00F67E1D"/>
    <w:rsid w:val="00F754C4"/>
    <w:rsid w:val="00F84076"/>
    <w:rsid w:val="00F90466"/>
    <w:rsid w:val="00F96535"/>
    <w:rsid w:val="00FA1281"/>
    <w:rsid w:val="00FA20DB"/>
    <w:rsid w:val="00FA2AA4"/>
    <w:rsid w:val="00FA7A8E"/>
    <w:rsid w:val="00FB32CC"/>
    <w:rsid w:val="00FB53B1"/>
    <w:rsid w:val="00FD2C05"/>
    <w:rsid w:val="00FE38CC"/>
    <w:rsid w:val="00FF10C1"/>
    <w:rsid w:val="00FF520B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6D1D85"/>
  <w15:docId w15:val="{FFE94675-5B18-4FFD-BB31-4916F795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530B4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styleId="CdigoHTML">
    <w:name w:val="HTML Code"/>
    <w:rsid w:val="00CD3000"/>
    <w:rPr>
      <w:rFonts w:ascii="Courier New" w:eastAsia="Times New Roman" w:hAnsi="Courier New" w:cs="Courier New" w:hint="default"/>
      <w:sz w:val="20"/>
      <w:szCs w:val="20"/>
    </w:rPr>
  </w:style>
  <w:style w:type="character" w:styleId="Refdecomentario">
    <w:name w:val="annotation reference"/>
    <w:rsid w:val="00A20932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20932"/>
    <w:rPr>
      <w:rFonts w:cs="Arial"/>
      <w:b/>
      <w:bCs/>
    </w:rPr>
  </w:style>
  <w:style w:type="character" w:customStyle="1" w:styleId="TextocomentarioCar">
    <w:name w:val="Texto comentario Car"/>
    <w:link w:val="Textocomentario"/>
    <w:semiHidden/>
    <w:rsid w:val="00A20932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rsid w:val="00A20932"/>
    <w:rPr>
      <w:rFonts w:ascii="Arial" w:hAnsi="Arial" w:cs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A2093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0932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17F81"/>
    <w:pPr>
      <w:spacing w:after="0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depto.dot</Template>
  <TotalTime>54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Omar Andres Herazo Ramirez</cp:lastModifiedBy>
  <cp:revision>21</cp:revision>
  <cp:lastPrinted>2004-06-30T14:22:00Z</cp:lastPrinted>
  <dcterms:created xsi:type="dcterms:W3CDTF">2015-01-30T11:03:00Z</dcterms:created>
  <dcterms:modified xsi:type="dcterms:W3CDTF">2017-02-14T03:29:00Z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